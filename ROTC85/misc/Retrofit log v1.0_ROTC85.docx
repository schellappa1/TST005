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D8A" w:rsidRDefault="002C5D8A" w:rsidP="00C55D0A">
      <w:pPr>
        <w:pStyle w:val="DeliverableName"/>
      </w:pPr>
      <w:bookmarkStart w:id="0" w:name="_GoBack"/>
      <w:bookmarkEnd w:id="0"/>
    </w:p>
    <w:p w:rsidR="002C5D8A" w:rsidRDefault="002C5D8A" w:rsidP="00C55D0A">
      <w:pPr>
        <w:pStyle w:val="DeliverableName"/>
      </w:pPr>
    </w:p>
    <w:p w:rsidR="002C5D8A" w:rsidRDefault="002C5D8A" w:rsidP="00C55D0A">
      <w:pPr>
        <w:pStyle w:val="DeliverableName"/>
      </w:pPr>
    </w:p>
    <w:p w:rsidR="002C5D8A" w:rsidRDefault="002C5D8A" w:rsidP="00C55D0A">
      <w:pPr>
        <w:pStyle w:val="DeliverableName"/>
      </w:pPr>
    </w:p>
    <w:p w:rsidR="002C5D8A" w:rsidRDefault="002C5D8A" w:rsidP="00C55D0A">
      <w:pPr>
        <w:pStyle w:val="DeliverableName"/>
      </w:pPr>
    </w:p>
    <w:p w:rsidR="000654AA" w:rsidRPr="000654AA" w:rsidRDefault="006B4612" w:rsidP="000654AA">
      <w:pPr>
        <w:pStyle w:val="DeliverableName"/>
      </w:pPr>
      <w:r w:rsidRPr="006B4612">
        <w:t>ROTC85 Commercial Invoice Report</w:t>
      </w:r>
    </w:p>
    <w:p w:rsidR="009631E9" w:rsidRDefault="009631E9" w:rsidP="00C55D0A">
      <w:pPr>
        <w:pStyle w:val="DeliverableName"/>
        <w:rPr>
          <w:color w:val="808080"/>
          <w:sz w:val="32"/>
        </w:rPr>
      </w:pPr>
      <w:r>
        <w:rPr>
          <w:color w:val="808080"/>
          <w:sz w:val="32"/>
        </w:rPr>
        <w:t>Retrofit Technical Release Update Note</w:t>
      </w:r>
    </w:p>
    <w:p w:rsidR="00032D40" w:rsidRDefault="00032D40" w:rsidP="00032D40">
      <w:pPr>
        <w:pStyle w:val="BodyText"/>
      </w:pPr>
    </w:p>
    <w:p w:rsidR="00032D40" w:rsidRDefault="00032D40" w:rsidP="00032D40">
      <w:pPr>
        <w:pStyle w:val="BodyText"/>
      </w:pPr>
    </w:p>
    <w:p w:rsidR="00032D40" w:rsidRDefault="00032D40" w:rsidP="00032D40">
      <w:pPr>
        <w:pStyle w:val="BodyText"/>
      </w:pPr>
    </w:p>
    <w:p w:rsidR="00032D40" w:rsidRPr="008714E3" w:rsidRDefault="00032D40" w:rsidP="00032D40">
      <w:pPr>
        <w:pStyle w:val="BodyText"/>
        <w:jc w:val="center"/>
        <w:rPr>
          <w:rFonts w:ascii="Arial" w:hAnsi="Arial" w:cs="Arial"/>
          <w:color w:val="002776"/>
          <w:sz w:val="32"/>
          <w:szCs w:val="32"/>
        </w:rPr>
      </w:pPr>
      <w:r w:rsidRPr="008714E3">
        <w:rPr>
          <w:rFonts w:ascii="Arial" w:hAnsi="Arial" w:cs="Arial"/>
          <w:color w:val="002776"/>
          <w:sz w:val="32"/>
          <w:szCs w:val="32"/>
        </w:rPr>
        <w:t xml:space="preserve"> </w:t>
      </w:r>
    </w:p>
    <w:p w:rsidR="00032D40" w:rsidRDefault="00032D40" w:rsidP="00032D40">
      <w:pPr>
        <w:pStyle w:val="BodyText"/>
      </w:pPr>
    </w:p>
    <w:p w:rsidR="00032D40" w:rsidRDefault="00032D40" w:rsidP="002C5D8A">
      <w:pPr>
        <w:pStyle w:val="BodyText"/>
        <w:jc w:val="center"/>
      </w:pPr>
    </w:p>
    <w:p w:rsidR="00032D40" w:rsidRDefault="00032D40" w:rsidP="00032D40">
      <w:pPr>
        <w:pStyle w:val="BodyText"/>
      </w:pPr>
    </w:p>
    <w:p w:rsidR="00032D40" w:rsidRDefault="00032D40" w:rsidP="00032D40">
      <w:pPr>
        <w:pStyle w:val="BodyText"/>
      </w:pPr>
    </w:p>
    <w:p w:rsidR="00032D40" w:rsidRDefault="00032D40" w:rsidP="00032D40">
      <w:pPr>
        <w:pStyle w:val="BodyText"/>
      </w:pPr>
    </w:p>
    <w:p w:rsidR="00032D40" w:rsidRDefault="00032D40" w:rsidP="00032D40">
      <w:pPr>
        <w:pStyle w:val="BodyText"/>
      </w:pPr>
    </w:p>
    <w:p w:rsidR="00032D40" w:rsidRDefault="00032D40" w:rsidP="00032D40">
      <w:pPr>
        <w:pStyle w:val="BodyText"/>
      </w:pPr>
    </w:p>
    <w:p w:rsidR="00774BE8" w:rsidRDefault="00774BE8">
      <w:pPr>
        <w:rPr>
          <w:rFonts w:cs="Arial"/>
          <w:b/>
          <w:color w:val="002776"/>
          <w:sz w:val="24"/>
          <w:szCs w:val="24"/>
        </w:rPr>
      </w:pPr>
      <w:bookmarkStart w:id="1" w:name="_Toc415885907"/>
      <w:bookmarkStart w:id="2" w:name="_Toc445520353"/>
      <w:bookmarkStart w:id="3" w:name="_Toc523032770"/>
      <w:r>
        <w:br w:type="page"/>
      </w:r>
    </w:p>
    <w:p w:rsidR="00767D97" w:rsidRPr="00940C0B" w:rsidRDefault="00767D97" w:rsidP="00940C0B">
      <w:pPr>
        <w:pStyle w:val="TOC"/>
      </w:pPr>
      <w:bookmarkStart w:id="4" w:name="_Toc226456967"/>
      <w:bookmarkStart w:id="5" w:name="_Ref226997660"/>
      <w:r w:rsidRPr="00940C0B">
        <w:lastRenderedPageBreak/>
        <w:t>Table of Contents</w:t>
      </w:r>
      <w:bookmarkEnd w:id="1"/>
      <w:bookmarkEnd w:id="2"/>
      <w:bookmarkEnd w:id="3"/>
      <w:bookmarkEnd w:id="4"/>
      <w:bookmarkEnd w:id="5"/>
    </w:p>
    <w:p w:rsidR="006264A4" w:rsidRDefault="00D6624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  <w:noProof/>
          <w:color w:val="333333"/>
        </w:rPr>
        <w:fldChar w:fldCharType="begin"/>
      </w:r>
      <w:r w:rsidR="00740072">
        <w:rPr>
          <w:b w:val="0"/>
          <w:noProof/>
          <w:color w:val="333333"/>
        </w:rPr>
        <w:instrText xml:space="preserve"> TOC \o "1-4" \h \z \u </w:instrText>
      </w:r>
      <w:r>
        <w:rPr>
          <w:b w:val="0"/>
          <w:noProof/>
          <w:color w:val="333333"/>
        </w:rPr>
        <w:fldChar w:fldCharType="separate"/>
      </w:r>
      <w:hyperlink w:anchor="_Toc20320444" w:history="1">
        <w:r w:rsidR="006264A4" w:rsidRPr="00EB6535">
          <w:rPr>
            <w:rStyle w:val="Hyperlink"/>
            <w:noProof/>
          </w:rPr>
          <w:t>Document Control</w:t>
        </w:r>
        <w:r w:rsidR="006264A4">
          <w:rPr>
            <w:noProof/>
            <w:webHidden/>
          </w:rPr>
          <w:tab/>
        </w:r>
        <w:r w:rsidR="006264A4">
          <w:rPr>
            <w:noProof/>
            <w:webHidden/>
          </w:rPr>
          <w:fldChar w:fldCharType="begin"/>
        </w:r>
        <w:r w:rsidR="006264A4">
          <w:rPr>
            <w:noProof/>
            <w:webHidden/>
          </w:rPr>
          <w:instrText xml:space="preserve"> PAGEREF _Toc20320444 \h </w:instrText>
        </w:r>
        <w:r w:rsidR="006264A4">
          <w:rPr>
            <w:noProof/>
            <w:webHidden/>
          </w:rPr>
        </w:r>
        <w:r w:rsidR="006264A4">
          <w:rPr>
            <w:noProof/>
            <w:webHidden/>
          </w:rPr>
          <w:fldChar w:fldCharType="separate"/>
        </w:r>
        <w:r w:rsidR="006264A4">
          <w:rPr>
            <w:noProof/>
            <w:webHidden/>
          </w:rPr>
          <w:t>3</w:t>
        </w:r>
        <w:r w:rsidR="006264A4">
          <w:rPr>
            <w:noProof/>
            <w:webHidden/>
          </w:rPr>
          <w:fldChar w:fldCharType="end"/>
        </w:r>
      </w:hyperlink>
    </w:p>
    <w:p w:rsidR="006264A4" w:rsidRDefault="001C731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0320445" w:history="1">
        <w:r w:rsidR="006264A4" w:rsidRPr="00EB6535">
          <w:rPr>
            <w:rStyle w:val="Hyperlink"/>
          </w:rPr>
          <w:t>1.1</w:t>
        </w:r>
        <w:r w:rsidR="006264A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264A4" w:rsidRPr="00EB6535">
          <w:rPr>
            <w:rStyle w:val="Hyperlink"/>
          </w:rPr>
          <w:t>Change Record</w:t>
        </w:r>
        <w:r w:rsidR="006264A4">
          <w:rPr>
            <w:webHidden/>
          </w:rPr>
          <w:tab/>
        </w:r>
        <w:r w:rsidR="006264A4">
          <w:rPr>
            <w:webHidden/>
          </w:rPr>
          <w:fldChar w:fldCharType="begin"/>
        </w:r>
        <w:r w:rsidR="006264A4">
          <w:rPr>
            <w:webHidden/>
          </w:rPr>
          <w:instrText xml:space="preserve"> PAGEREF _Toc20320445 \h </w:instrText>
        </w:r>
        <w:r w:rsidR="006264A4">
          <w:rPr>
            <w:webHidden/>
          </w:rPr>
        </w:r>
        <w:r w:rsidR="006264A4">
          <w:rPr>
            <w:webHidden/>
          </w:rPr>
          <w:fldChar w:fldCharType="separate"/>
        </w:r>
        <w:r w:rsidR="006264A4">
          <w:rPr>
            <w:webHidden/>
          </w:rPr>
          <w:t>3</w:t>
        </w:r>
        <w:r w:rsidR="006264A4">
          <w:rPr>
            <w:webHidden/>
          </w:rPr>
          <w:fldChar w:fldCharType="end"/>
        </w:r>
      </w:hyperlink>
    </w:p>
    <w:p w:rsidR="006264A4" w:rsidRDefault="001C731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0320446" w:history="1">
        <w:r w:rsidR="006264A4" w:rsidRPr="00EB6535">
          <w:rPr>
            <w:rStyle w:val="Hyperlink"/>
          </w:rPr>
          <w:t>1.2</w:t>
        </w:r>
        <w:r w:rsidR="006264A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264A4" w:rsidRPr="00EB6535">
          <w:rPr>
            <w:rStyle w:val="Hyperlink"/>
          </w:rPr>
          <w:t>Review Log</w:t>
        </w:r>
        <w:r w:rsidR="006264A4">
          <w:rPr>
            <w:webHidden/>
          </w:rPr>
          <w:tab/>
        </w:r>
        <w:r w:rsidR="006264A4">
          <w:rPr>
            <w:webHidden/>
          </w:rPr>
          <w:fldChar w:fldCharType="begin"/>
        </w:r>
        <w:r w:rsidR="006264A4">
          <w:rPr>
            <w:webHidden/>
          </w:rPr>
          <w:instrText xml:space="preserve"> PAGEREF _Toc20320446 \h </w:instrText>
        </w:r>
        <w:r w:rsidR="006264A4">
          <w:rPr>
            <w:webHidden/>
          </w:rPr>
        </w:r>
        <w:r w:rsidR="006264A4">
          <w:rPr>
            <w:webHidden/>
          </w:rPr>
          <w:fldChar w:fldCharType="separate"/>
        </w:r>
        <w:r w:rsidR="006264A4">
          <w:rPr>
            <w:webHidden/>
          </w:rPr>
          <w:t>3</w:t>
        </w:r>
        <w:r w:rsidR="006264A4">
          <w:rPr>
            <w:webHidden/>
          </w:rPr>
          <w:fldChar w:fldCharType="end"/>
        </w:r>
      </w:hyperlink>
    </w:p>
    <w:p w:rsidR="006264A4" w:rsidRDefault="001C731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0320447" w:history="1">
        <w:r w:rsidR="006264A4" w:rsidRPr="00EB6535">
          <w:rPr>
            <w:rStyle w:val="Hyperlink"/>
            <w:noProof/>
          </w:rPr>
          <w:t>1</w:t>
        </w:r>
        <w:r w:rsidR="006264A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264A4" w:rsidRPr="00EB6535">
          <w:rPr>
            <w:rStyle w:val="Hyperlink"/>
            <w:noProof/>
          </w:rPr>
          <w:t>Technical Release Updates</w:t>
        </w:r>
        <w:r w:rsidR="006264A4">
          <w:rPr>
            <w:noProof/>
            <w:webHidden/>
          </w:rPr>
          <w:tab/>
        </w:r>
        <w:r w:rsidR="006264A4">
          <w:rPr>
            <w:noProof/>
            <w:webHidden/>
          </w:rPr>
          <w:fldChar w:fldCharType="begin"/>
        </w:r>
        <w:r w:rsidR="006264A4">
          <w:rPr>
            <w:noProof/>
            <w:webHidden/>
          </w:rPr>
          <w:instrText xml:space="preserve"> PAGEREF _Toc20320447 \h </w:instrText>
        </w:r>
        <w:r w:rsidR="006264A4">
          <w:rPr>
            <w:noProof/>
            <w:webHidden/>
          </w:rPr>
        </w:r>
        <w:r w:rsidR="006264A4">
          <w:rPr>
            <w:noProof/>
            <w:webHidden/>
          </w:rPr>
          <w:fldChar w:fldCharType="separate"/>
        </w:r>
        <w:r w:rsidR="006264A4">
          <w:rPr>
            <w:noProof/>
            <w:webHidden/>
          </w:rPr>
          <w:t>4</w:t>
        </w:r>
        <w:r w:rsidR="006264A4">
          <w:rPr>
            <w:noProof/>
            <w:webHidden/>
          </w:rPr>
          <w:fldChar w:fldCharType="end"/>
        </w:r>
      </w:hyperlink>
    </w:p>
    <w:p w:rsidR="006264A4" w:rsidRDefault="001C731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0320448" w:history="1">
        <w:r w:rsidR="006264A4" w:rsidRPr="00EB6535">
          <w:rPr>
            <w:rStyle w:val="Hyperlink"/>
          </w:rPr>
          <w:t>1.1</w:t>
        </w:r>
        <w:r w:rsidR="006264A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264A4" w:rsidRPr="00EB6535">
          <w:rPr>
            <w:rStyle w:val="Hyperlink"/>
          </w:rPr>
          <w:t>Impacting Oracle EBS changes between 12.2.5 and R12.2.8</w:t>
        </w:r>
        <w:r w:rsidR="006264A4">
          <w:rPr>
            <w:webHidden/>
          </w:rPr>
          <w:tab/>
        </w:r>
        <w:r w:rsidR="006264A4">
          <w:rPr>
            <w:webHidden/>
          </w:rPr>
          <w:fldChar w:fldCharType="begin"/>
        </w:r>
        <w:r w:rsidR="006264A4">
          <w:rPr>
            <w:webHidden/>
          </w:rPr>
          <w:instrText xml:space="preserve"> PAGEREF _Toc20320448 \h </w:instrText>
        </w:r>
        <w:r w:rsidR="006264A4">
          <w:rPr>
            <w:webHidden/>
          </w:rPr>
        </w:r>
        <w:r w:rsidR="006264A4">
          <w:rPr>
            <w:webHidden/>
          </w:rPr>
          <w:fldChar w:fldCharType="separate"/>
        </w:r>
        <w:r w:rsidR="006264A4">
          <w:rPr>
            <w:webHidden/>
          </w:rPr>
          <w:t>4</w:t>
        </w:r>
        <w:r w:rsidR="006264A4">
          <w:rPr>
            <w:webHidden/>
          </w:rPr>
          <w:fldChar w:fldCharType="end"/>
        </w:r>
      </w:hyperlink>
    </w:p>
    <w:p w:rsidR="006264A4" w:rsidRDefault="001C731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0320449" w:history="1">
        <w:r w:rsidR="006264A4" w:rsidRPr="00EB6535">
          <w:rPr>
            <w:rStyle w:val="Hyperlink"/>
          </w:rPr>
          <w:t>1.2</w:t>
        </w:r>
        <w:r w:rsidR="006264A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264A4" w:rsidRPr="00EB6535">
          <w:rPr>
            <w:rStyle w:val="Hyperlink"/>
          </w:rPr>
          <w:t>Changes done for Solution Merge3</w:t>
        </w:r>
        <w:r w:rsidR="006264A4">
          <w:rPr>
            <w:webHidden/>
          </w:rPr>
          <w:tab/>
        </w:r>
        <w:r w:rsidR="006264A4">
          <w:rPr>
            <w:webHidden/>
          </w:rPr>
          <w:fldChar w:fldCharType="begin"/>
        </w:r>
        <w:r w:rsidR="006264A4">
          <w:rPr>
            <w:webHidden/>
          </w:rPr>
          <w:instrText xml:space="preserve"> PAGEREF _Toc20320449 \h </w:instrText>
        </w:r>
        <w:r w:rsidR="006264A4">
          <w:rPr>
            <w:webHidden/>
          </w:rPr>
        </w:r>
        <w:r w:rsidR="006264A4">
          <w:rPr>
            <w:webHidden/>
          </w:rPr>
          <w:fldChar w:fldCharType="separate"/>
        </w:r>
        <w:r w:rsidR="006264A4">
          <w:rPr>
            <w:webHidden/>
          </w:rPr>
          <w:t>4</w:t>
        </w:r>
        <w:r w:rsidR="006264A4">
          <w:rPr>
            <w:webHidden/>
          </w:rPr>
          <w:fldChar w:fldCharType="end"/>
        </w:r>
      </w:hyperlink>
    </w:p>
    <w:p w:rsidR="006264A4" w:rsidRDefault="001C731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0320450" w:history="1">
        <w:r w:rsidR="006264A4" w:rsidRPr="00EB6535">
          <w:rPr>
            <w:rStyle w:val="Hyperlink"/>
            <w:noProof/>
          </w:rPr>
          <w:t>2</w:t>
        </w:r>
        <w:r w:rsidR="006264A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264A4" w:rsidRPr="00EB6535">
          <w:rPr>
            <w:rStyle w:val="Hyperlink"/>
            <w:noProof/>
          </w:rPr>
          <w:t>Open and Closed Issues</w:t>
        </w:r>
        <w:r w:rsidR="006264A4">
          <w:rPr>
            <w:noProof/>
            <w:webHidden/>
          </w:rPr>
          <w:tab/>
        </w:r>
        <w:r w:rsidR="006264A4">
          <w:rPr>
            <w:noProof/>
            <w:webHidden/>
          </w:rPr>
          <w:fldChar w:fldCharType="begin"/>
        </w:r>
        <w:r w:rsidR="006264A4">
          <w:rPr>
            <w:noProof/>
            <w:webHidden/>
          </w:rPr>
          <w:instrText xml:space="preserve"> PAGEREF _Toc20320450 \h </w:instrText>
        </w:r>
        <w:r w:rsidR="006264A4">
          <w:rPr>
            <w:noProof/>
            <w:webHidden/>
          </w:rPr>
        </w:r>
        <w:r w:rsidR="006264A4">
          <w:rPr>
            <w:noProof/>
            <w:webHidden/>
          </w:rPr>
          <w:fldChar w:fldCharType="separate"/>
        </w:r>
        <w:r w:rsidR="006264A4">
          <w:rPr>
            <w:noProof/>
            <w:webHidden/>
          </w:rPr>
          <w:t>5</w:t>
        </w:r>
        <w:r w:rsidR="006264A4">
          <w:rPr>
            <w:noProof/>
            <w:webHidden/>
          </w:rPr>
          <w:fldChar w:fldCharType="end"/>
        </w:r>
      </w:hyperlink>
    </w:p>
    <w:p w:rsidR="006264A4" w:rsidRDefault="001C731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0320451" w:history="1">
        <w:r w:rsidR="006264A4" w:rsidRPr="00EB6535">
          <w:rPr>
            <w:rStyle w:val="Hyperlink"/>
          </w:rPr>
          <w:t>2.1</w:t>
        </w:r>
        <w:r w:rsidR="006264A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264A4" w:rsidRPr="00EB6535">
          <w:rPr>
            <w:rStyle w:val="Hyperlink"/>
          </w:rPr>
          <w:t>Open Issues</w:t>
        </w:r>
        <w:r w:rsidR="006264A4">
          <w:rPr>
            <w:webHidden/>
          </w:rPr>
          <w:tab/>
        </w:r>
        <w:r w:rsidR="006264A4">
          <w:rPr>
            <w:webHidden/>
          </w:rPr>
          <w:fldChar w:fldCharType="begin"/>
        </w:r>
        <w:r w:rsidR="006264A4">
          <w:rPr>
            <w:webHidden/>
          </w:rPr>
          <w:instrText xml:space="preserve"> PAGEREF _Toc20320451 \h </w:instrText>
        </w:r>
        <w:r w:rsidR="006264A4">
          <w:rPr>
            <w:webHidden/>
          </w:rPr>
        </w:r>
        <w:r w:rsidR="006264A4">
          <w:rPr>
            <w:webHidden/>
          </w:rPr>
          <w:fldChar w:fldCharType="separate"/>
        </w:r>
        <w:r w:rsidR="006264A4">
          <w:rPr>
            <w:webHidden/>
          </w:rPr>
          <w:t>5</w:t>
        </w:r>
        <w:r w:rsidR="006264A4">
          <w:rPr>
            <w:webHidden/>
          </w:rPr>
          <w:fldChar w:fldCharType="end"/>
        </w:r>
      </w:hyperlink>
    </w:p>
    <w:p w:rsidR="006264A4" w:rsidRDefault="001C731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0320452" w:history="1">
        <w:r w:rsidR="006264A4" w:rsidRPr="00EB6535">
          <w:rPr>
            <w:rStyle w:val="Hyperlink"/>
          </w:rPr>
          <w:t>2.2</w:t>
        </w:r>
        <w:r w:rsidR="006264A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264A4" w:rsidRPr="00EB6535">
          <w:rPr>
            <w:rStyle w:val="Hyperlink"/>
          </w:rPr>
          <w:t>Closed Issues</w:t>
        </w:r>
        <w:r w:rsidR="006264A4">
          <w:rPr>
            <w:webHidden/>
          </w:rPr>
          <w:tab/>
        </w:r>
        <w:r w:rsidR="006264A4">
          <w:rPr>
            <w:webHidden/>
          </w:rPr>
          <w:fldChar w:fldCharType="begin"/>
        </w:r>
        <w:r w:rsidR="006264A4">
          <w:rPr>
            <w:webHidden/>
          </w:rPr>
          <w:instrText xml:space="preserve"> PAGEREF _Toc20320452 \h </w:instrText>
        </w:r>
        <w:r w:rsidR="006264A4">
          <w:rPr>
            <w:webHidden/>
          </w:rPr>
        </w:r>
        <w:r w:rsidR="006264A4">
          <w:rPr>
            <w:webHidden/>
          </w:rPr>
          <w:fldChar w:fldCharType="separate"/>
        </w:r>
        <w:r w:rsidR="006264A4">
          <w:rPr>
            <w:webHidden/>
          </w:rPr>
          <w:t>5</w:t>
        </w:r>
        <w:r w:rsidR="006264A4">
          <w:rPr>
            <w:webHidden/>
          </w:rPr>
          <w:fldChar w:fldCharType="end"/>
        </w:r>
      </w:hyperlink>
    </w:p>
    <w:p w:rsidR="00F3111B" w:rsidRPr="00FD27CC" w:rsidRDefault="00D66243">
      <w:pPr>
        <w:rPr>
          <w:rFonts w:cs="Arial"/>
        </w:rPr>
      </w:pPr>
      <w:r>
        <w:rPr>
          <w:b/>
          <w:noProof/>
          <w:color w:val="333333"/>
        </w:rPr>
        <w:fldChar w:fldCharType="end"/>
      </w:r>
    </w:p>
    <w:p w:rsidR="00887B36" w:rsidRDefault="00887B36" w:rsidP="00F3111B">
      <w:pPr>
        <w:tabs>
          <w:tab w:val="left" w:pos="9000"/>
          <w:tab w:val="right" w:leader="dot" w:pos="12240"/>
        </w:tabs>
      </w:pPr>
    </w:p>
    <w:p w:rsidR="00887B36" w:rsidRPr="00887B36" w:rsidRDefault="00887B36" w:rsidP="00887B36"/>
    <w:p w:rsidR="00887B36" w:rsidRPr="00887B36" w:rsidRDefault="00887B36" w:rsidP="00887B36"/>
    <w:p w:rsidR="00887B36" w:rsidRPr="00887B36" w:rsidRDefault="00887B36" w:rsidP="00887B36"/>
    <w:p w:rsidR="00887B36" w:rsidRPr="00887B36" w:rsidRDefault="00887B36" w:rsidP="00887B36"/>
    <w:p w:rsidR="00887B36" w:rsidRPr="00887B36" w:rsidRDefault="00887B36" w:rsidP="00887B36"/>
    <w:p w:rsidR="00887B36" w:rsidRPr="00887B36" w:rsidRDefault="00887B36" w:rsidP="00887B36"/>
    <w:p w:rsidR="00887B36" w:rsidRPr="00887B36" w:rsidRDefault="00887B36" w:rsidP="00887B36"/>
    <w:p w:rsidR="00887B36" w:rsidRPr="00887B36" w:rsidRDefault="00887B36" w:rsidP="00887B36"/>
    <w:p w:rsidR="00887B36" w:rsidRPr="00887B36" w:rsidRDefault="00887B36" w:rsidP="00887B36"/>
    <w:p w:rsidR="00887B36" w:rsidRPr="00887B36" w:rsidRDefault="00887B36" w:rsidP="00887B36"/>
    <w:p w:rsidR="00887B36" w:rsidRPr="00887B36" w:rsidRDefault="00887B36" w:rsidP="00887B36"/>
    <w:p w:rsidR="00887B36" w:rsidRPr="00887B36" w:rsidRDefault="00887B36" w:rsidP="00887B36"/>
    <w:p w:rsidR="00887B36" w:rsidRPr="00887B36" w:rsidRDefault="00887B36" w:rsidP="00887B36"/>
    <w:p w:rsidR="00887B36" w:rsidRPr="00887B36" w:rsidRDefault="00887B36" w:rsidP="00887B36"/>
    <w:p w:rsidR="00887B36" w:rsidRPr="00887B36" w:rsidRDefault="00887B36" w:rsidP="00887B36"/>
    <w:p w:rsidR="00887B36" w:rsidRPr="00887B36" w:rsidRDefault="00887B36" w:rsidP="00887B36"/>
    <w:p w:rsidR="00887B36" w:rsidRPr="00887B36" w:rsidRDefault="00887B36" w:rsidP="00887B36"/>
    <w:p w:rsidR="00887B36" w:rsidRPr="00887B36" w:rsidRDefault="00887B36" w:rsidP="00887B36"/>
    <w:p w:rsidR="00887B36" w:rsidRPr="00887B36" w:rsidRDefault="00887B36" w:rsidP="00887B36"/>
    <w:p w:rsidR="00887B36" w:rsidRPr="00887B36" w:rsidRDefault="00887B36" w:rsidP="00887B36"/>
    <w:p w:rsidR="00887B36" w:rsidRPr="00887B36" w:rsidRDefault="00887B36" w:rsidP="00887B36"/>
    <w:p w:rsidR="00887B36" w:rsidRPr="00887B36" w:rsidRDefault="00887B36" w:rsidP="00887B36"/>
    <w:p w:rsidR="00887B36" w:rsidRPr="00887B36" w:rsidRDefault="00887B36" w:rsidP="00887B36"/>
    <w:p w:rsidR="00887B36" w:rsidRPr="00887B36" w:rsidRDefault="00887B36" w:rsidP="00887B36"/>
    <w:p w:rsidR="00887B36" w:rsidRPr="00887B36" w:rsidRDefault="00887B36" w:rsidP="00887B36"/>
    <w:p w:rsidR="00887B36" w:rsidRPr="00887B36" w:rsidRDefault="00887B36" w:rsidP="00887B36"/>
    <w:p w:rsidR="00887B36" w:rsidRPr="00887B36" w:rsidRDefault="00887B36" w:rsidP="00887B36"/>
    <w:p w:rsidR="00887B36" w:rsidRPr="00887B36" w:rsidRDefault="00887B36" w:rsidP="00887B36"/>
    <w:p w:rsidR="00887B36" w:rsidRPr="00887B36" w:rsidRDefault="00887B36" w:rsidP="00887B36"/>
    <w:p w:rsidR="00887B36" w:rsidRPr="00887B36" w:rsidRDefault="00887B36" w:rsidP="00887B36"/>
    <w:p w:rsidR="00887B36" w:rsidRPr="00887B36" w:rsidRDefault="00887B36" w:rsidP="00887B36"/>
    <w:p w:rsidR="00887B36" w:rsidRPr="00887B36" w:rsidRDefault="00887B36" w:rsidP="00887B36"/>
    <w:p w:rsidR="00887B36" w:rsidRDefault="00887B36" w:rsidP="00887B36"/>
    <w:p w:rsidR="00887B36" w:rsidRPr="00887B36" w:rsidRDefault="00887B36" w:rsidP="00887B36"/>
    <w:p w:rsidR="00887B36" w:rsidRDefault="00887B36" w:rsidP="00887B36">
      <w:pPr>
        <w:tabs>
          <w:tab w:val="left" w:pos="7056"/>
        </w:tabs>
      </w:pPr>
      <w:r>
        <w:tab/>
      </w:r>
    </w:p>
    <w:p w:rsidR="00F3111B" w:rsidRPr="00887B36" w:rsidRDefault="00887B36" w:rsidP="00887B36">
      <w:pPr>
        <w:tabs>
          <w:tab w:val="left" w:pos="7056"/>
        </w:tabs>
        <w:sectPr w:rsidR="00F3111B" w:rsidRPr="00887B36" w:rsidSect="00354D4F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1440" w:right="1350" w:bottom="634" w:left="1440" w:header="720" w:footer="720" w:gutter="0"/>
          <w:pgBorders w:offsetFrom="page">
            <w:top w:val="single" w:sz="4" w:space="24" w:color="FFFFFF"/>
          </w:pgBorders>
          <w:cols w:space="720"/>
          <w:docGrid w:linePitch="218"/>
        </w:sectPr>
      </w:pPr>
      <w:r>
        <w:tab/>
      </w:r>
    </w:p>
    <w:p w:rsidR="00FA6620" w:rsidRDefault="008E0C44" w:rsidP="00567145">
      <w:pPr>
        <w:pStyle w:val="Heading1"/>
        <w:numPr>
          <w:ilvl w:val="0"/>
          <w:numId w:val="0"/>
        </w:numPr>
        <w:ind w:left="576"/>
      </w:pPr>
      <w:bookmarkStart w:id="6" w:name="_Toc20320444"/>
      <w:r>
        <w:t>Document Control</w:t>
      </w:r>
      <w:bookmarkEnd w:id="6"/>
    </w:p>
    <w:p w:rsidR="00933622" w:rsidRPr="00933622" w:rsidRDefault="00933622" w:rsidP="007E360E">
      <w:pPr>
        <w:pStyle w:val="Bodycopy"/>
        <w:rPr>
          <w:lang w:val="en-US"/>
        </w:rPr>
      </w:pPr>
    </w:p>
    <w:p w:rsidR="00FA6620" w:rsidRPr="00F5664B" w:rsidRDefault="008E0C44" w:rsidP="007E360E">
      <w:pPr>
        <w:pStyle w:val="Heading2"/>
        <w:spacing w:before="0"/>
      </w:pPr>
      <w:bookmarkStart w:id="7" w:name="_Toc244680027"/>
      <w:bookmarkStart w:id="8" w:name="_Toc245031606"/>
      <w:bookmarkStart w:id="9" w:name="_Toc245031642"/>
      <w:bookmarkStart w:id="10" w:name="_Toc20320445"/>
      <w:r>
        <w:t>Change Record</w:t>
      </w:r>
      <w:bookmarkEnd w:id="7"/>
      <w:bookmarkEnd w:id="8"/>
      <w:bookmarkEnd w:id="9"/>
      <w:bookmarkEnd w:id="10"/>
    </w:p>
    <w:tbl>
      <w:tblPr>
        <w:tblStyle w:val="TableGrid"/>
        <w:tblW w:w="9260" w:type="dxa"/>
        <w:tblInd w:w="208" w:type="dxa"/>
        <w:tblLook w:val="04A0" w:firstRow="1" w:lastRow="0" w:firstColumn="1" w:lastColumn="0" w:noHBand="0" w:noVBand="1"/>
      </w:tblPr>
      <w:tblGrid>
        <w:gridCol w:w="1520"/>
        <w:gridCol w:w="1260"/>
        <w:gridCol w:w="2430"/>
        <w:gridCol w:w="4050"/>
      </w:tblGrid>
      <w:tr w:rsidR="00FC7D6F" w:rsidRPr="004D195B" w:rsidTr="00FC7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tcW w:w="1520" w:type="dxa"/>
          </w:tcPr>
          <w:p w:rsidR="00FC7D6F" w:rsidRPr="004D195B" w:rsidRDefault="00FC7D6F" w:rsidP="00C328EB">
            <w:pPr>
              <w:pStyle w:val="Tablehead1"/>
              <w:spacing w:before="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  <w:r w:rsidRPr="004D195B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260" w:type="dxa"/>
          </w:tcPr>
          <w:p w:rsidR="00FC7D6F" w:rsidRPr="004D195B" w:rsidRDefault="00FC7D6F" w:rsidP="00C328EB">
            <w:pPr>
              <w:pStyle w:val="Tablehead1"/>
              <w:spacing w:before="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2430" w:type="dxa"/>
          </w:tcPr>
          <w:p w:rsidR="00FC7D6F" w:rsidRPr="00FC7D6F" w:rsidRDefault="00FC7D6F" w:rsidP="00C328EB">
            <w:pPr>
              <w:pStyle w:val="Tablehead1"/>
              <w:spacing w:before="0" w:after="0"/>
              <w:rPr>
                <w:rFonts w:ascii="Arial" w:hAnsi="Arial" w:cs="Arial"/>
                <w:b/>
              </w:rPr>
            </w:pPr>
            <w:r w:rsidRPr="00FC7D6F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4050" w:type="dxa"/>
          </w:tcPr>
          <w:p w:rsidR="00FC7D6F" w:rsidRPr="00FC7D6F" w:rsidRDefault="00FC7D6F" w:rsidP="00C328EB">
            <w:pPr>
              <w:pStyle w:val="Tablehead1"/>
              <w:spacing w:before="0" w:after="0"/>
              <w:rPr>
                <w:rFonts w:ascii="Arial" w:hAnsi="Arial" w:cs="Arial"/>
                <w:b/>
              </w:rPr>
            </w:pPr>
            <w:r w:rsidRPr="00FC7D6F">
              <w:rPr>
                <w:rFonts w:ascii="Arial" w:hAnsi="Arial" w:cs="Arial"/>
                <w:b/>
              </w:rPr>
              <w:t>Description</w:t>
            </w:r>
          </w:p>
        </w:tc>
      </w:tr>
      <w:tr w:rsidR="00FC7D6F" w:rsidTr="00FC7D6F">
        <w:tc>
          <w:tcPr>
            <w:tcW w:w="1520" w:type="dxa"/>
          </w:tcPr>
          <w:p w:rsidR="00FC7D6F" w:rsidRPr="007E360E" w:rsidRDefault="007340FD" w:rsidP="00325780">
            <w:pPr>
              <w:pStyle w:val="Tabletext"/>
            </w:pPr>
            <w:r>
              <w:t>2</w:t>
            </w:r>
            <w:r w:rsidR="00EE3975">
              <w:t>5</w:t>
            </w:r>
            <w:r w:rsidR="005865C1">
              <w:t>/0</w:t>
            </w:r>
            <w:r w:rsidR="00EE3975">
              <w:t>9</w:t>
            </w:r>
            <w:r w:rsidR="005865C1">
              <w:t>/2019</w:t>
            </w:r>
          </w:p>
        </w:tc>
        <w:tc>
          <w:tcPr>
            <w:tcW w:w="1260" w:type="dxa"/>
          </w:tcPr>
          <w:p w:rsidR="00FC7D6F" w:rsidRPr="007E360E" w:rsidRDefault="00D706DE" w:rsidP="009C0214">
            <w:pPr>
              <w:pStyle w:val="Tablebullet"/>
              <w:numPr>
                <w:ilvl w:val="0"/>
                <w:numId w:val="0"/>
              </w:numPr>
              <w:ind w:left="216"/>
            </w:pPr>
            <w:r>
              <w:t>1.0</w:t>
            </w:r>
          </w:p>
        </w:tc>
        <w:tc>
          <w:tcPr>
            <w:tcW w:w="2430" w:type="dxa"/>
          </w:tcPr>
          <w:p w:rsidR="00FC7D6F" w:rsidRPr="007E360E" w:rsidRDefault="00EE3975" w:rsidP="009C0214">
            <w:pPr>
              <w:pStyle w:val="Tablebullet"/>
              <w:numPr>
                <w:ilvl w:val="0"/>
                <w:numId w:val="0"/>
              </w:numPr>
              <w:ind w:left="216"/>
            </w:pPr>
            <w:r>
              <w:t>Jafer Magar</w:t>
            </w:r>
          </w:p>
        </w:tc>
        <w:tc>
          <w:tcPr>
            <w:tcW w:w="4050" w:type="dxa"/>
          </w:tcPr>
          <w:p w:rsidR="00FC7D6F" w:rsidRPr="007E360E" w:rsidRDefault="00A47753" w:rsidP="00314BA2">
            <w:pPr>
              <w:pStyle w:val="Tablebullet"/>
              <w:numPr>
                <w:ilvl w:val="0"/>
                <w:numId w:val="0"/>
              </w:numPr>
              <w:ind w:left="216" w:hanging="216"/>
            </w:pPr>
            <w:r>
              <w:t xml:space="preserve">Retrofit for </w:t>
            </w:r>
            <w:r w:rsidR="006B4612" w:rsidRPr="006B4612">
              <w:t>ROTC85 Commercial Invoice Report</w:t>
            </w:r>
          </w:p>
        </w:tc>
      </w:tr>
      <w:tr w:rsidR="002E4E77" w:rsidTr="00FC7D6F">
        <w:tc>
          <w:tcPr>
            <w:tcW w:w="1520" w:type="dxa"/>
          </w:tcPr>
          <w:p w:rsidR="002E4E77" w:rsidRPr="007E360E" w:rsidRDefault="002E4E77" w:rsidP="00325780">
            <w:pPr>
              <w:pStyle w:val="Tabletext"/>
            </w:pPr>
          </w:p>
        </w:tc>
        <w:tc>
          <w:tcPr>
            <w:tcW w:w="1260" w:type="dxa"/>
          </w:tcPr>
          <w:p w:rsidR="002E4E77" w:rsidRPr="007E360E" w:rsidRDefault="002E4E77" w:rsidP="009C0214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  <w:tc>
          <w:tcPr>
            <w:tcW w:w="2430" w:type="dxa"/>
          </w:tcPr>
          <w:p w:rsidR="002E4E77" w:rsidRPr="007E360E" w:rsidRDefault="002E4E77" w:rsidP="009C0214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  <w:tc>
          <w:tcPr>
            <w:tcW w:w="4050" w:type="dxa"/>
          </w:tcPr>
          <w:p w:rsidR="002E4E77" w:rsidRPr="007E360E" w:rsidRDefault="002E4E77" w:rsidP="004C0719">
            <w:pPr>
              <w:pStyle w:val="Tablebullet"/>
              <w:numPr>
                <w:ilvl w:val="0"/>
                <w:numId w:val="0"/>
              </w:numPr>
              <w:ind w:left="216" w:hanging="216"/>
            </w:pPr>
          </w:p>
        </w:tc>
      </w:tr>
      <w:tr w:rsidR="002167F9" w:rsidTr="00FC7D6F">
        <w:tc>
          <w:tcPr>
            <w:tcW w:w="1520" w:type="dxa"/>
          </w:tcPr>
          <w:p w:rsidR="002167F9" w:rsidRPr="007E360E" w:rsidRDefault="002167F9" w:rsidP="00E95620">
            <w:pPr>
              <w:pStyle w:val="Tabletext"/>
            </w:pPr>
          </w:p>
        </w:tc>
        <w:tc>
          <w:tcPr>
            <w:tcW w:w="1260" w:type="dxa"/>
          </w:tcPr>
          <w:p w:rsidR="002167F9" w:rsidRPr="007E360E" w:rsidRDefault="002167F9" w:rsidP="00E95620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  <w:tc>
          <w:tcPr>
            <w:tcW w:w="2430" w:type="dxa"/>
          </w:tcPr>
          <w:p w:rsidR="002167F9" w:rsidRPr="007E360E" w:rsidRDefault="002167F9" w:rsidP="00E95620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  <w:tc>
          <w:tcPr>
            <w:tcW w:w="4050" w:type="dxa"/>
          </w:tcPr>
          <w:p w:rsidR="002167F9" w:rsidRPr="007E360E" w:rsidRDefault="002167F9" w:rsidP="00E95620">
            <w:pPr>
              <w:pStyle w:val="Tablebullet"/>
              <w:numPr>
                <w:ilvl w:val="0"/>
                <w:numId w:val="0"/>
              </w:numPr>
              <w:ind w:left="216" w:hanging="216"/>
            </w:pPr>
          </w:p>
        </w:tc>
      </w:tr>
    </w:tbl>
    <w:p w:rsidR="00FC7D6F" w:rsidRDefault="00FC7D6F" w:rsidP="007E360E">
      <w:pPr>
        <w:pStyle w:val="Bodycopy"/>
        <w:rPr>
          <w:lang w:val="en-US"/>
        </w:rPr>
      </w:pPr>
    </w:p>
    <w:p w:rsidR="00FC7D6F" w:rsidRPr="00F5664B" w:rsidRDefault="00FC7D6F" w:rsidP="00FC7D6F">
      <w:pPr>
        <w:pStyle w:val="Heading2"/>
        <w:spacing w:before="0"/>
      </w:pPr>
      <w:bookmarkStart w:id="11" w:name="_Toc20320446"/>
      <w:r>
        <w:t>Review Log</w:t>
      </w:r>
      <w:bookmarkEnd w:id="11"/>
    </w:p>
    <w:tbl>
      <w:tblPr>
        <w:tblStyle w:val="TableGrid"/>
        <w:tblW w:w="9260" w:type="dxa"/>
        <w:tblInd w:w="208" w:type="dxa"/>
        <w:tblLook w:val="04A0" w:firstRow="1" w:lastRow="0" w:firstColumn="1" w:lastColumn="0" w:noHBand="0" w:noVBand="1"/>
      </w:tblPr>
      <w:tblGrid>
        <w:gridCol w:w="1520"/>
        <w:gridCol w:w="1260"/>
        <w:gridCol w:w="2430"/>
        <w:gridCol w:w="4050"/>
      </w:tblGrid>
      <w:tr w:rsidR="00FC7D6F" w:rsidRPr="004D195B" w:rsidTr="00C32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tcW w:w="1520" w:type="dxa"/>
          </w:tcPr>
          <w:p w:rsidR="00FC7D6F" w:rsidRPr="004D195B" w:rsidRDefault="00FC7D6F" w:rsidP="00C328EB">
            <w:pPr>
              <w:pStyle w:val="Tablehead1"/>
              <w:spacing w:before="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  <w:r w:rsidRPr="004D195B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260" w:type="dxa"/>
          </w:tcPr>
          <w:p w:rsidR="00FC7D6F" w:rsidRPr="004D195B" w:rsidRDefault="00FC7D6F" w:rsidP="00C328EB">
            <w:pPr>
              <w:pStyle w:val="Tablehead1"/>
              <w:spacing w:before="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2430" w:type="dxa"/>
          </w:tcPr>
          <w:p w:rsidR="00FC7D6F" w:rsidRPr="00FC7D6F" w:rsidRDefault="00FC7D6F" w:rsidP="00C328EB">
            <w:pPr>
              <w:pStyle w:val="Tablehead1"/>
              <w:spacing w:before="0" w:after="0"/>
              <w:rPr>
                <w:rFonts w:ascii="Arial" w:hAnsi="Arial" w:cs="Arial"/>
                <w:b/>
              </w:rPr>
            </w:pPr>
            <w:r w:rsidRPr="00FC7D6F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4050" w:type="dxa"/>
          </w:tcPr>
          <w:p w:rsidR="00FC7D6F" w:rsidRPr="00FC7D6F" w:rsidRDefault="00FC7D6F" w:rsidP="00C328EB">
            <w:pPr>
              <w:pStyle w:val="Tablehead1"/>
              <w:spacing w:before="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Remarks</w:t>
            </w:r>
          </w:p>
        </w:tc>
      </w:tr>
      <w:tr w:rsidR="004107E7" w:rsidTr="00C328EB">
        <w:tc>
          <w:tcPr>
            <w:tcW w:w="1520" w:type="dxa"/>
          </w:tcPr>
          <w:p w:rsidR="004107E7" w:rsidRPr="007E360E" w:rsidRDefault="004107E7" w:rsidP="00A47753">
            <w:pPr>
              <w:pStyle w:val="Tabletext"/>
            </w:pPr>
          </w:p>
        </w:tc>
        <w:tc>
          <w:tcPr>
            <w:tcW w:w="1260" w:type="dxa"/>
          </w:tcPr>
          <w:p w:rsidR="004107E7" w:rsidRPr="007E360E" w:rsidRDefault="004107E7" w:rsidP="004107E7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  <w:tc>
          <w:tcPr>
            <w:tcW w:w="2430" w:type="dxa"/>
          </w:tcPr>
          <w:p w:rsidR="004107E7" w:rsidRPr="007E360E" w:rsidRDefault="004107E7" w:rsidP="004107E7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  <w:tc>
          <w:tcPr>
            <w:tcW w:w="4050" w:type="dxa"/>
          </w:tcPr>
          <w:p w:rsidR="004107E7" w:rsidRPr="007E360E" w:rsidRDefault="004107E7" w:rsidP="004107E7">
            <w:pPr>
              <w:pStyle w:val="Tablebullet"/>
              <w:numPr>
                <w:ilvl w:val="0"/>
                <w:numId w:val="0"/>
              </w:numPr>
              <w:ind w:left="216" w:hanging="216"/>
            </w:pPr>
          </w:p>
        </w:tc>
      </w:tr>
      <w:tr w:rsidR="004107E7" w:rsidTr="00C328EB">
        <w:tc>
          <w:tcPr>
            <w:tcW w:w="1520" w:type="dxa"/>
          </w:tcPr>
          <w:p w:rsidR="004107E7" w:rsidRPr="007E360E" w:rsidRDefault="004107E7" w:rsidP="004107E7">
            <w:pPr>
              <w:pStyle w:val="Tabletext"/>
            </w:pPr>
          </w:p>
        </w:tc>
        <w:tc>
          <w:tcPr>
            <w:tcW w:w="1260" w:type="dxa"/>
          </w:tcPr>
          <w:p w:rsidR="004107E7" w:rsidRPr="007E360E" w:rsidRDefault="004107E7" w:rsidP="004107E7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  <w:tc>
          <w:tcPr>
            <w:tcW w:w="2430" w:type="dxa"/>
          </w:tcPr>
          <w:p w:rsidR="004107E7" w:rsidRPr="007E360E" w:rsidRDefault="004107E7" w:rsidP="004107E7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  <w:tc>
          <w:tcPr>
            <w:tcW w:w="4050" w:type="dxa"/>
          </w:tcPr>
          <w:p w:rsidR="004107E7" w:rsidRPr="007E360E" w:rsidRDefault="004107E7" w:rsidP="004107E7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</w:tr>
      <w:tr w:rsidR="004107E7" w:rsidTr="00C328EB">
        <w:tc>
          <w:tcPr>
            <w:tcW w:w="1520" w:type="dxa"/>
          </w:tcPr>
          <w:p w:rsidR="004107E7" w:rsidRPr="007E360E" w:rsidRDefault="004107E7" w:rsidP="004107E7">
            <w:pPr>
              <w:pStyle w:val="Tabletext"/>
            </w:pPr>
          </w:p>
        </w:tc>
        <w:tc>
          <w:tcPr>
            <w:tcW w:w="1260" w:type="dxa"/>
          </w:tcPr>
          <w:p w:rsidR="004107E7" w:rsidRPr="007E360E" w:rsidRDefault="004107E7" w:rsidP="004107E7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  <w:tc>
          <w:tcPr>
            <w:tcW w:w="2430" w:type="dxa"/>
          </w:tcPr>
          <w:p w:rsidR="004107E7" w:rsidRPr="007E360E" w:rsidRDefault="004107E7" w:rsidP="004107E7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  <w:tc>
          <w:tcPr>
            <w:tcW w:w="4050" w:type="dxa"/>
          </w:tcPr>
          <w:p w:rsidR="004107E7" w:rsidRPr="007E360E" w:rsidRDefault="004107E7" w:rsidP="004107E7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</w:tr>
    </w:tbl>
    <w:p w:rsidR="00FC7D6F" w:rsidRDefault="00FC7D6F" w:rsidP="00FC7D6F">
      <w:pPr>
        <w:pStyle w:val="Bodycopy"/>
        <w:rPr>
          <w:lang w:val="en-US"/>
        </w:rPr>
      </w:pPr>
    </w:p>
    <w:p w:rsidR="00D82F18" w:rsidRDefault="00D82F18" w:rsidP="00354D4F">
      <w:pPr>
        <w:pStyle w:val="Bodycopy"/>
        <w:rPr>
          <w:lang w:val="en-US"/>
        </w:rPr>
      </w:pPr>
    </w:p>
    <w:p w:rsidR="00594CF0" w:rsidRPr="0096484B" w:rsidRDefault="00594CF0" w:rsidP="0078794A">
      <w:pPr>
        <w:pStyle w:val="Bodycopy"/>
        <w:ind w:left="720"/>
        <w:jc w:val="both"/>
        <w:rPr>
          <w:sz w:val="16"/>
          <w:lang w:val="en-US"/>
        </w:rPr>
      </w:pPr>
    </w:p>
    <w:p w:rsidR="0072111F" w:rsidRDefault="0072111F" w:rsidP="00567145">
      <w:pPr>
        <w:pStyle w:val="Heading1"/>
        <w:numPr>
          <w:ilvl w:val="0"/>
          <w:numId w:val="41"/>
        </w:numPr>
      </w:pPr>
      <w:bookmarkStart w:id="12" w:name="_Toc20320447"/>
      <w:r>
        <w:t>Technical Release Updates</w:t>
      </w:r>
      <w:bookmarkEnd w:id="12"/>
    </w:p>
    <w:p w:rsidR="0072111F" w:rsidRPr="00933622" w:rsidRDefault="0072111F" w:rsidP="0072111F">
      <w:pPr>
        <w:pStyle w:val="Bodycopy"/>
        <w:rPr>
          <w:lang w:val="en-US"/>
        </w:rPr>
      </w:pPr>
    </w:p>
    <w:p w:rsidR="0072111F" w:rsidRPr="00F5664B" w:rsidRDefault="0072111F" w:rsidP="0072111F">
      <w:pPr>
        <w:pStyle w:val="Heading2"/>
        <w:spacing w:before="0"/>
      </w:pPr>
      <w:bookmarkStart w:id="13" w:name="_Toc20320448"/>
      <w:r>
        <w:t xml:space="preserve">Impacting </w:t>
      </w:r>
      <w:r w:rsidR="00572391">
        <w:t>Oracle EBS c</w:t>
      </w:r>
      <w:r w:rsidR="00E67215">
        <w:t xml:space="preserve">hanges between </w:t>
      </w:r>
      <w:r w:rsidR="004127BB">
        <w:t>12.2.5 and R12.2.8</w:t>
      </w:r>
      <w:bookmarkEnd w:id="13"/>
    </w:p>
    <w:p w:rsidR="0072111F" w:rsidRDefault="004B1A0A" w:rsidP="0072111F">
      <w:pPr>
        <w:pStyle w:val="Bodycopy"/>
        <w:rPr>
          <w:lang w:val="en-US"/>
        </w:rPr>
      </w:pPr>
      <w:r>
        <w:rPr>
          <w:lang w:val="en-US"/>
        </w:rPr>
        <w:t xml:space="preserve">Following tables and column names has been modified in </w:t>
      </w:r>
      <w:r w:rsidR="004127BB">
        <w:rPr>
          <w:lang w:val="en-US"/>
        </w:rPr>
        <w:t>R12.2.8 compare to 12.2.5.</w:t>
      </w:r>
    </w:p>
    <w:tbl>
      <w:tblPr>
        <w:tblStyle w:val="TableGrid"/>
        <w:tblW w:w="9500" w:type="dxa"/>
        <w:tblInd w:w="208" w:type="dxa"/>
        <w:tblLook w:val="04A0" w:firstRow="1" w:lastRow="0" w:firstColumn="1" w:lastColumn="0" w:noHBand="0" w:noVBand="1"/>
      </w:tblPr>
      <w:tblGrid>
        <w:gridCol w:w="4760"/>
        <w:gridCol w:w="4740"/>
      </w:tblGrid>
      <w:tr w:rsidR="00F64247" w:rsidRPr="004D195B" w:rsidTr="00721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tcW w:w="4760" w:type="dxa"/>
          </w:tcPr>
          <w:p w:rsidR="00F64247" w:rsidRPr="004D195B" w:rsidRDefault="00F64247" w:rsidP="00474482">
            <w:pPr>
              <w:pStyle w:val="Tablehead1"/>
              <w:spacing w:before="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Oracle EBS 12.2.5</w:t>
            </w:r>
            <w:r w:rsidRPr="004D195B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740" w:type="dxa"/>
          </w:tcPr>
          <w:p w:rsidR="00F64247" w:rsidRPr="004D195B" w:rsidRDefault="00F64247" w:rsidP="00474482">
            <w:pPr>
              <w:pStyle w:val="Tablehead1"/>
              <w:spacing w:before="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Oracle EBS R12.2.8</w:t>
            </w:r>
          </w:p>
        </w:tc>
      </w:tr>
      <w:tr w:rsidR="0072111F" w:rsidTr="0072111F">
        <w:tc>
          <w:tcPr>
            <w:tcW w:w="4760" w:type="dxa"/>
          </w:tcPr>
          <w:p w:rsidR="0072111F" w:rsidRPr="007E360E" w:rsidRDefault="0072111F" w:rsidP="00325780">
            <w:pPr>
              <w:pStyle w:val="Tabletext"/>
            </w:pPr>
          </w:p>
        </w:tc>
        <w:tc>
          <w:tcPr>
            <w:tcW w:w="4740" w:type="dxa"/>
          </w:tcPr>
          <w:p w:rsidR="0072111F" w:rsidRPr="007E360E" w:rsidRDefault="0072111F" w:rsidP="009C4DAF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</w:tr>
      <w:tr w:rsidR="0072111F" w:rsidTr="0072111F">
        <w:tc>
          <w:tcPr>
            <w:tcW w:w="4760" w:type="dxa"/>
          </w:tcPr>
          <w:p w:rsidR="0072111F" w:rsidRPr="007E360E" w:rsidRDefault="0072111F" w:rsidP="00325780">
            <w:pPr>
              <w:pStyle w:val="Tabletext"/>
            </w:pPr>
          </w:p>
        </w:tc>
        <w:tc>
          <w:tcPr>
            <w:tcW w:w="4740" w:type="dxa"/>
          </w:tcPr>
          <w:p w:rsidR="0072111F" w:rsidRPr="007E360E" w:rsidRDefault="0072111F" w:rsidP="009C4DAF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</w:tr>
      <w:tr w:rsidR="0072111F" w:rsidTr="0072111F">
        <w:tc>
          <w:tcPr>
            <w:tcW w:w="4760" w:type="dxa"/>
          </w:tcPr>
          <w:p w:rsidR="0072111F" w:rsidRPr="007E360E" w:rsidRDefault="0072111F" w:rsidP="00325780">
            <w:pPr>
              <w:pStyle w:val="Tabletext"/>
            </w:pPr>
          </w:p>
        </w:tc>
        <w:tc>
          <w:tcPr>
            <w:tcW w:w="4740" w:type="dxa"/>
          </w:tcPr>
          <w:p w:rsidR="0072111F" w:rsidRPr="007E360E" w:rsidRDefault="0072111F" w:rsidP="009C4DAF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</w:tr>
      <w:tr w:rsidR="00AE2F9F" w:rsidTr="0072111F">
        <w:tc>
          <w:tcPr>
            <w:tcW w:w="4760" w:type="dxa"/>
          </w:tcPr>
          <w:p w:rsidR="00AE2F9F" w:rsidRDefault="00AE2F9F" w:rsidP="00325780">
            <w:pPr>
              <w:pStyle w:val="Tabletext"/>
            </w:pPr>
          </w:p>
        </w:tc>
        <w:tc>
          <w:tcPr>
            <w:tcW w:w="4740" w:type="dxa"/>
          </w:tcPr>
          <w:p w:rsidR="00AE2F9F" w:rsidRDefault="00AE2F9F" w:rsidP="009C4DAF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</w:tr>
      <w:tr w:rsidR="00AE2F9F" w:rsidTr="0072111F">
        <w:tc>
          <w:tcPr>
            <w:tcW w:w="4760" w:type="dxa"/>
          </w:tcPr>
          <w:p w:rsidR="00AE2F9F" w:rsidRDefault="00AE2F9F" w:rsidP="00325780">
            <w:pPr>
              <w:pStyle w:val="Tabletext"/>
            </w:pPr>
          </w:p>
        </w:tc>
        <w:tc>
          <w:tcPr>
            <w:tcW w:w="4740" w:type="dxa"/>
          </w:tcPr>
          <w:p w:rsidR="00AE2F9F" w:rsidRDefault="00AE2F9F" w:rsidP="009C4DAF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</w:tr>
    </w:tbl>
    <w:p w:rsidR="0072111F" w:rsidRDefault="0072111F" w:rsidP="0072111F">
      <w:pPr>
        <w:pStyle w:val="Bodycopy"/>
        <w:rPr>
          <w:lang w:val="en-US"/>
        </w:rPr>
      </w:pPr>
    </w:p>
    <w:p w:rsidR="0072111F" w:rsidRDefault="00B01E1D" w:rsidP="0072111F">
      <w:pPr>
        <w:pStyle w:val="Heading2"/>
        <w:spacing w:before="0"/>
      </w:pPr>
      <w:bookmarkStart w:id="14" w:name="_Toc20320449"/>
      <w:r>
        <w:t>Changes done for Solution Merge3</w:t>
      </w:r>
      <w:bookmarkEnd w:id="14"/>
    </w:p>
    <w:tbl>
      <w:tblPr>
        <w:tblStyle w:val="TableGrid"/>
        <w:tblW w:w="10373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3330"/>
        <w:gridCol w:w="1283"/>
        <w:gridCol w:w="2610"/>
        <w:gridCol w:w="3150"/>
      </w:tblGrid>
      <w:tr w:rsidR="00E406BE" w:rsidTr="00CA5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:rsidR="00E67215" w:rsidRPr="00E67215" w:rsidRDefault="00E67215" w:rsidP="00E67215">
            <w:pPr>
              <w:pStyle w:val="Tablehead1"/>
              <w:spacing w:before="0" w:after="0"/>
              <w:rPr>
                <w:rFonts w:ascii="Arial" w:hAnsi="Arial" w:cs="Arial"/>
                <w:b/>
              </w:rPr>
            </w:pPr>
            <w:r w:rsidRPr="00E67215">
              <w:rPr>
                <w:rFonts w:ascii="Arial" w:hAnsi="Arial" w:cs="Arial"/>
                <w:b/>
              </w:rPr>
              <w:t>File Name</w:t>
            </w:r>
          </w:p>
        </w:tc>
        <w:tc>
          <w:tcPr>
            <w:tcW w:w="1283" w:type="dxa"/>
          </w:tcPr>
          <w:p w:rsidR="00E67215" w:rsidRPr="00E67215" w:rsidRDefault="00E67215" w:rsidP="00E67215">
            <w:pPr>
              <w:pStyle w:val="Tablehead1"/>
              <w:spacing w:before="0" w:after="0"/>
              <w:rPr>
                <w:rFonts w:ascii="Arial" w:hAnsi="Arial" w:cs="Arial"/>
                <w:b/>
              </w:rPr>
            </w:pPr>
            <w:r w:rsidRPr="00E67215">
              <w:rPr>
                <w:rFonts w:ascii="Arial" w:hAnsi="Arial" w:cs="Arial"/>
                <w:b/>
              </w:rPr>
              <w:t>Line Number</w:t>
            </w:r>
          </w:p>
        </w:tc>
        <w:tc>
          <w:tcPr>
            <w:tcW w:w="2610" w:type="dxa"/>
          </w:tcPr>
          <w:p w:rsidR="00E67215" w:rsidRPr="00E67215" w:rsidRDefault="00E67215" w:rsidP="00E67215">
            <w:pPr>
              <w:pStyle w:val="Tablehead1"/>
              <w:spacing w:before="0" w:after="0"/>
              <w:rPr>
                <w:rFonts w:ascii="Arial" w:hAnsi="Arial" w:cs="Arial"/>
                <w:b/>
              </w:rPr>
            </w:pPr>
            <w:r w:rsidRPr="00E67215">
              <w:rPr>
                <w:rFonts w:ascii="Arial" w:hAnsi="Arial" w:cs="Arial"/>
                <w:b/>
              </w:rPr>
              <w:t>Changes</w:t>
            </w:r>
          </w:p>
        </w:tc>
        <w:tc>
          <w:tcPr>
            <w:tcW w:w="3150" w:type="dxa"/>
          </w:tcPr>
          <w:p w:rsidR="00E67215" w:rsidRPr="00E67215" w:rsidRDefault="00E67215" w:rsidP="00E67215">
            <w:pPr>
              <w:pStyle w:val="Tablehead1"/>
              <w:spacing w:before="0" w:after="0"/>
              <w:rPr>
                <w:rFonts w:ascii="Arial" w:hAnsi="Arial" w:cs="Arial"/>
                <w:b/>
              </w:rPr>
            </w:pPr>
            <w:r w:rsidRPr="00E67215">
              <w:rPr>
                <w:rFonts w:ascii="Arial" w:hAnsi="Arial" w:cs="Arial"/>
                <w:b/>
              </w:rPr>
              <w:t>Comments</w:t>
            </w:r>
          </w:p>
        </w:tc>
      </w:tr>
      <w:tr w:rsidR="00BD01C5" w:rsidTr="00CA533D">
        <w:tc>
          <w:tcPr>
            <w:tcW w:w="3330" w:type="dxa"/>
          </w:tcPr>
          <w:p w:rsidR="00BD01C5" w:rsidRPr="00A47753" w:rsidRDefault="006B4612" w:rsidP="00B8310E">
            <w:pPr>
              <w:pStyle w:val="Bodycopy"/>
              <w:rPr>
                <w:lang w:val="en-US"/>
              </w:rPr>
            </w:pPr>
            <w:r w:rsidRPr="006B4612">
              <w:rPr>
                <w:lang w:val="en-US"/>
              </w:rPr>
              <w:t>XXGILARCOMINVS_JP.rtf</w:t>
            </w:r>
          </w:p>
        </w:tc>
        <w:tc>
          <w:tcPr>
            <w:tcW w:w="1283" w:type="dxa"/>
          </w:tcPr>
          <w:p w:rsidR="00BD01C5" w:rsidRDefault="00455EF5" w:rsidP="00214E42">
            <w:pPr>
              <w:pStyle w:val="Bodycopy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610" w:type="dxa"/>
          </w:tcPr>
          <w:p w:rsidR="00BD01C5" w:rsidRDefault="006B4612" w:rsidP="00214E42">
            <w:pPr>
              <w:pStyle w:val="Bodycopy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Adedd</w:t>
            </w:r>
            <w:proofErr w:type="spellEnd"/>
            <w:r>
              <w:rPr>
                <w:lang w:val="en-US"/>
              </w:rPr>
              <w:t xml:space="preserve"> changes as per CR </w:t>
            </w:r>
            <w:r>
              <w:t>CHG0049802</w:t>
            </w:r>
            <w:r>
              <w:rPr>
                <w:lang w:val="en-US"/>
              </w:rPr>
              <w:t xml:space="preserve"> from Gilead R12.1 instance</w:t>
            </w:r>
          </w:p>
        </w:tc>
        <w:tc>
          <w:tcPr>
            <w:tcW w:w="3150" w:type="dxa"/>
          </w:tcPr>
          <w:p w:rsidR="00BD01C5" w:rsidRDefault="006264A4" w:rsidP="00214E42">
            <w:pPr>
              <w:pStyle w:val="Bodycopy"/>
              <w:rPr>
                <w:lang w:val="en-US"/>
              </w:rPr>
            </w:pPr>
            <w:r>
              <w:rPr>
                <w:lang w:val="en-US"/>
              </w:rPr>
              <w:t>SM3 changes</w:t>
            </w:r>
          </w:p>
        </w:tc>
      </w:tr>
      <w:tr w:rsidR="00D538A0" w:rsidTr="00CA533D">
        <w:tc>
          <w:tcPr>
            <w:tcW w:w="3330" w:type="dxa"/>
          </w:tcPr>
          <w:p w:rsidR="00D538A0" w:rsidRPr="00D45B4D" w:rsidRDefault="00D538A0" w:rsidP="00D538A0">
            <w:pPr>
              <w:pStyle w:val="Bodycopy"/>
              <w:rPr>
                <w:lang w:val="en-US"/>
              </w:rPr>
            </w:pPr>
            <w:r>
              <w:rPr>
                <w:lang w:val="en-US"/>
              </w:rPr>
              <w:t>MD070</w:t>
            </w:r>
          </w:p>
        </w:tc>
        <w:tc>
          <w:tcPr>
            <w:tcW w:w="1283" w:type="dxa"/>
          </w:tcPr>
          <w:p w:rsidR="00D538A0" w:rsidRDefault="00D538A0" w:rsidP="00D538A0">
            <w:pPr>
              <w:pStyle w:val="Bodycopy"/>
              <w:rPr>
                <w:lang w:val="en-US"/>
              </w:rPr>
            </w:pPr>
          </w:p>
        </w:tc>
        <w:tc>
          <w:tcPr>
            <w:tcW w:w="5760" w:type="dxa"/>
            <w:gridSpan w:val="2"/>
          </w:tcPr>
          <w:p w:rsidR="00D538A0" w:rsidRDefault="00CA533D" w:rsidP="00D538A0">
            <w:pPr>
              <w:pStyle w:val="Bodycopy"/>
              <w:rPr>
                <w:lang w:val="en-US"/>
              </w:rPr>
            </w:pPr>
            <w:r>
              <w:rPr>
                <w:lang w:val="en-US"/>
              </w:rPr>
              <w:t>Section 5.8 Pseudocode</w:t>
            </w:r>
          </w:p>
          <w:p w:rsidR="00CA533D" w:rsidRDefault="00CA533D" w:rsidP="00D538A0">
            <w:pPr>
              <w:pStyle w:val="Bodycopy"/>
              <w:rPr>
                <w:lang w:val="en-US"/>
              </w:rPr>
            </w:pPr>
            <w:r>
              <w:rPr>
                <w:lang w:val="en-US"/>
              </w:rPr>
              <w:t xml:space="preserve">Changes </w:t>
            </w:r>
            <w:r w:rsidR="007340FD">
              <w:rPr>
                <w:lang w:val="en-US"/>
              </w:rPr>
              <w:t xml:space="preserve">done in the </w:t>
            </w:r>
            <w:r w:rsidR="00BA41F6">
              <w:rPr>
                <w:lang w:val="en-US"/>
              </w:rPr>
              <w:t>Japan Template file.</w:t>
            </w:r>
          </w:p>
          <w:bookmarkStart w:id="15" w:name="_MON_1632222406"/>
          <w:bookmarkEnd w:id="15"/>
          <w:p w:rsidR="00D538A0" w:rsidRDefault="00BA41F6" w:rsidP="00BA41F6">
            <w:pPr>
              <w:pStyle w:val="Bodycopy"/>
              <w:rPr>
                <w:lang w:val="en-US"/>
              </w:rPr>
            </w:pPr>
            <w:r>
              <w:rPr>
                <w:lang w:val="en-US"/>
              </w:rPr>
              <w:object w:dxaOrig="1500" w:dyaOrig="9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5.35pt;height:49.4pt" o:ole="">
                  <v:imagedata r:id="rId12" o:title=""/>
                </v:shape>
                <o:OLEObject Type="Embed" ProgID="Word.Document.8" ShapeID="_x0000_i1027" DrawAspect="Icon" ObjectID="_1632222497" r:id="rId13">
                  <o:FieldCodes>\s</o:FieldCodes>
                </o:OLEObject>
              </w:object>
            </w:r>
          </w:p>
        </w:tc>
      </w:tr>
    </w:tbl>
    <w:p w:rsidR="00FB3E9B" w:rsidRDefault="00FB3E9B" w:rsidP="0072111F">
      <w:pPr>
        <w:pStyle w:val="Bodycopy"/>
        <w:rPr>
          <w:lang w:val="en-US"/>
        </w:rPr>
      </w:pPr>
    </w:p>
    <w:p w:rsidR="007260B4" w:rsidRDefault="007260B4" w:rsidP="0072111F">
      <w:pPr>
        <w:pStyle w:val="Bodycopy"/>
        <w:rPr>
          <w:lang w:val="en-US"/>
        </w:rPr>
      </w:pPr>
    </w:p>
    <w:p w:rsidR="00D71E03" w:rsidRDefault="00D71E03" w:rsidP="00567145">
      <w:pPr>
        <w:pStyle w:val="Heading1"/>
      </w:pPr>
      <w:bookmarkStart w:id="16" w:name="_Toc20320450"/>
      <w:r>
        <w:t>Open and Closed Issues</w:t>
      </w:r>
      <w:bookmarkEnd w:id="16"/>
    </w:p>
    <w:p w:rsidR="00D71E03" w:rsidRDefault="00D71E03" w:rsidP="00D71E03">
      <w:pPr>
        <w:pStyle w:val="Bodycopy"/>
        <w:rPr>
          <w:lang w:val="en-US"/>
        </w:rPr>
      </w:pPr>
    </w:p>
    <w:p w:rsidR="00D71E03" w:rsidRPr="00F5664B" w:rsidRDefault="00D71E03" w:rsidP="00D71E03">
      <w:pPr>
        <w:pStyle w:val="Heading2"/>
        <w:spacing w:before="0"/>
      </w:pPr>
      <w:bookmarkStart w:id="17" w:name="_Toc20320451"/>
      <w:r>
        <w:t>Open Issues</w:t>
      </w:r>
      <w:bookmarkEnd w:id="17"/>
    </w:p>
    <w:tbl>
      <w:tblPr>
        <w:tblStyle w:val="TableGrid"/>
        <w:tblW w:w="9260" w:type="dxa"/>
        <w:tblInd w:w="208" w:type="dxa"/>
        <w:tblLook w:val="04A0" w:firstRow="1" w:lastRow="0" w:firstColumn="1" w:lastColumn="0" w:noHBand="0" w:noVBand="1"/>
      </w:tblPr>
      <w:tblGrid>
        <w:gridCol w:w="1250"/>
        <w:gridCol w:w="3600"/>
        <w:gridCol w:w="2610"/>
        <w:gridCol w:w="1800"/>
      </w:tblGrid>
      <w:tr w:rsidR="00D71E03" w:rsidRPr="004D195B" w:rsidTr="00D71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tcW w:w="1250" w:type="dxa"/>
          </w:tcPr>
          <w:p w:rsidR="00D71E03" w:rsidRPr="004D195B" w:rsidRDefault="00D71E03" w:rsidP="00C328EB">
            <w:pPr>
              <w:pStyle w:val="Tablehead1"/>
              <w:spacing w:before="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Issue No.</w:t>
            </w:r>
          </w:p>
        </w:tc>
        <w:tc>
          <w:tcPr>
            <w:tcW w:w="3600" w:type="dxa"/>
          </w:tcPr>
          <w:p w:rsidR="00D71E03" w:rsidRPr="004D195B" w:rsidRDefault="00D71E03" w:rsidP="00C328EB">
            <w:pPr>
              <w:pStyle w:val="Tablehead1"/>
              <w:spacing w:before="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610" w:type="dxa"/>
          </w:tcPr>
          <w:p w:rsidR="00D71E03" w:rsidRPr="00FC7D6F" w:rsidRDefault="00D71E03" w:rsidP="00C328EB">
            <w:pPr>
              <w:pStyle w:val="Tablehead1"/>
              <w:spacing w:before="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Owner</w:t>
            </w:r>
          </w:p>
        </w:tc>
        <w:tc>
          <w:tcPr>
            <w:tcW w:w="1800" w:type="dxa"/>
          </w:tcPr>
          <w:p w:rsidR="00D71E03" w:rsidRPr="00FC7D6F" w:rsidRDefault="00D71E03" w:rsidP="00C328EB">
            <w:pPr>
              <w:pStyle w:val="Tablehead1"/>
              <w:spacing w:before="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Due Date</w:t>
            </w:r>
          </w:p>
        </w:tc>
      </w:tr>
      <w:tr w:rsidR="00D71E03" w:rsidTr="00D71E03">
        <w:tc>
          <w:tcPr>
            <w:tcW w:w="1250" w:type="dxa"/>
          </w:tcPr>
          <w:p w:rsidR="00D71E03" w:rsidRPr="007E360E" w:rsidRDefault="00D71E03" w:rsidP="00325780">
            <w:pPr>
              <w:pStyle w:val="Tabletext"/>
            </w:pPr>
          </w:p>
        </w:tc>
        <w:tc>
          <w:tcPr>
            <w:tcW w:w="3600" w:type="dxa"/>
          </w:tcPr>
          <w:p w:rsidR="00D71E03" w:rsidRPr="007E360E" w:rsidRDefault="00D71E03" w:rsidP="00AA69E8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  <w:tc>
          <w:tcPr>
            <w:tcW w:w="2610" w:type="dxa"/>
          </w:tcPr>
          <w:p w:rsidR="00D71E03" w:rsidRPr="007E360E" w:rsidRDefault="00D71E03" w:rsidP="00AA69E8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  <w:tc>
          <w:tcPr>
            <w:tcW w:w="1800" w:type="dxa"/>
          </w:tcPr>
          <w:p w:rsidR="00D71E03" w:rsidRPr="007E360E" w:rsidRDefault="00D71E03" w:rsidP="00AA69E8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</w:tr>
      <w:tr w:rsidR="00D71E03" w:rsidTr="00D71E03">
        <w:tc>
          <w:tcPr>
            <w:tcW w:w="1250" w:type="dxa"/>
          </w:tcPr>
          <w:p w:rsidR="00D71E03" w:rsidRPr="007E360E" w:rsidRDefault="00D71E03" w:rsidP="00325780">
            <w:pPr>
              <w:pStyle w:val="Tabletext"/>
            </w:pPr>
          </w:p>
        </w:tc>
        <w:tc>
          <w:tcPr>
            <w:tcW w:w="3600" w:type="dxa"/>
          </w:tcPr>
          <w:p w:rsidR="00D71E03" w:rsidRPr="007E360E" w:rsidRDefault="00D71E03" w:rsidP="00AA69E8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  <w:tc>
          <w:tcPr>
            <w:tcW w:w="2610" w:type="dxa"/>
          </w:tcPr>
          <w:p w:rsidR="00D71E03" w:rsidRPr="007E360E" w:rsidRDefault="00D71E03" w:rsidP="00AA69E8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  <w:tc>
          <w:tcPr>
            <w:tcW w:w="1800" w:type="dxa"/>
          </w:tcPr>
          <w:p w:rsidR="00D71E03" w:rsidRPr="007E360E" w:rsidRDefault="00D71E03" w:rsidP="00AA69E8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</w:tr>
      <w:tr w:rsidR="00D71E03" w:rsidTr="00D71E03">
        <w:tc>
          <w:tcPr>
            <w:tcW w:w="1250" w:type="dxa"/>
          </w:tcPr>
          <w:p w:rsidR="00D71E03" w:rsidRPr="007E360E" w:rsidRDefault="00D71E03" w:rsidP="00325780">
            <w:pPr>
              <w:pStyle w:val="Tabletext"/>
            </w:pPr>
          </w:p>
        </w:tc>
        <w:tc>
          <w:tcPr>
            <w:tcW w:w="3600" w:type="dxa"/>
          </w:tcPr>
          <w:p w:rsidR="00D71E03" w:rsidRPr="007E360E" w:rsidRDefault="00D71E03" w:rsidP="00AA69E8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  <w:tc>
          <w:tcPr>
            <w:tcW w:w="2610" w:type="dxa"/>
          </w:tcPr>
          <w:p w:rsidR="00D71E03" w:rsidRPr="007E360E" w:rsidRDefault="00D71E03" w:rsidP="00AA69E8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  <w:tc>
          <w:tcPr>
            <w:tcW w:w="1800" w:type="dxa"/>
          </w:tcPr>
          <w:p w:rsidR="00D71E03" w:rsidRPr="007E360E" w:rsidRDefault="00D71E03" w:rsidP="00AA69E8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</w:tr>
    </w:tbl>
    <w:p w:rsidR="00FC7D6F" w:rsidRDefault="00FC7D6F" w:rsidP="00354D4F">
      <w:pPr>
        <w:pStyle w:val="Bodycopy"/>
        <w:rPr>
          <w:lang w:val="en-US"/>
        </w:rPr>
      </w:pPr>
    </w:p>
    <w:p w:rsidR="00D71E03" w:rsidRPr="00F5664B" w:rsidRDefault="00DF3A60" w:rsidP="00D71E03">
      <w:pPr>
        <w:pStyle w:val="Heading2"/>
        <w:spacing w:before="0"/>
      </w:pPr>
      <w:bookmarkStart w:id="18" w:name="_Toc20320452"/>
      <w:r>
        <w:t>Closed Issues</w:t>
      </w:r>
      <w:bookmarkEnd w:id="18"/>
    </w:p>
    <w:tbl>
      <w:tblPr>
        <w:tblStyle w:val="TableGrid"/>
        <w:tblW w:w="9260" w:type="dxa"/>
        <w:tblInd w:w="208" w:type="dxa"/>
        <w:tblLook w:val="04A0" w:firstRow="1" w:lastRow="0" w:firstColumn="1" w:lastColumn="0" w:noHBand="0" w:noVBand="1"/>
      </w:tblPr>
      <w:tblGrid>
        <w:gridCol w:w="1070"/>
        <w:gridCol w:w="3060"/>
        <w:gridCol w:w="1800"/>
        <w:gridCol w:w="1620"/>
        <w:gridCol w:w="1710"/>
      </w:tblGrid>
      <w:tr w:rsidR="00D71E03" w:rsidRPr="004D195B" w:rsidTr="00DF3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tcW w:w="1070" w:type="dxa"/>
          </w:tcPr>
          <w:p w:rsidR="00D71E03" w:rsidRPr="004D195B" w:rsidRDefault="00D71E03" w:rsidP="00C328EB">
            <w:pPr>
              <w:pStyle w:val="Tablehead1"/>
              <w:spacing w:before="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Issue No.</w:t>
            </w:r>
          </w:p>
        </w:tc>
        <w:tc>
          <w:tcPr>
            <w:tcW w:w="3060" w:type="dxa"/>
          </w:tcPr>
          <w:p w:rsidR="00D71E03" w:rsidRPr="004D195B" w:rsidRDefault="00D71E03" w:rsidP="00C328EB">
            <w:pPr>
              <w:pStyle w:val="Tablehead1"/>
              <w:spacing w:before="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800" w:type="dxa"/>
          </w:tcPr>
          <w:p w:rsidR="00D71E03" w:rsidRPr="00FC7D6F" w:rsidRDefault="00D71E03" w:rsidP="00C328EB">
            <w:pPr>
              <w:pStyle w:val="Tablehead1"/>
              <w:spacing w:before="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Owner</w:t>
            </w:r>
          </w:p>
        </w:tc>
        <w:tc>
          <w:tcPr>
            <w:tcW w:w="1620" w:type="dxa"/>
          </w:tcPr>
          <w:p w:rsidR="00D71E03" w:rsidRPr="00FC7D6F" w:rsidRDefault="00D71E03" w:rsidP="00C328EB">
            <w:pPr>
              <w:pStyle w:val="Tablehead1"/>
              <w:spacing w:before="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Due Date</w:t>
            </w:r>
          </w:p>
        </w:tc>
        <w:tc>
          <w:tcPr>
            <w:tcW w:w="1710" w:type="dxa"/>
          </w:tcPr>
          <w:p w:rsidR="00D71E03" w:rsidRDefault="00D71E03" w:rsidP="00C328EB">
            <w:pPr>
              <w:pStyle w:val="Tablehead1"/>
              <w:spacing w:before="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Resolution Date</w:t>
            </w:r>
          </w:p>
        </w:tc>
      </w:tr>
      <w:tr w:rsidR="00D71E03" w:rsidTr="00DF3A60">
        <w:tc>
          <w:tcPr>
            <w:tcW w:w="1070" w:type="dxa"/>
          </w:tcPr>
          <w:p w:rsidR="00D71E03" w:rsidRPr="007E360E" w:rsidRDefault="00D71E03" w:rsidP="00325780">
            <w:pPr>
              <w:pStyle w:val="Tabletext"/>
            </w:pPr>
          </w:p>
        </w:tc>
        <w:tc>
          <w:tcPr>
            <w:tcW w:w="3060" w:type="dxa"/>
          </w:tcPr>
          <w:p w:rsidR="00D71E03" w:rsidRPr="007E360E" w:rsidRDefault="00D71E03" w:rsidP="00AA69E8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  <w:tc>
          <w:tcPr>
            <w:tcW w:w="1800" w:type="dxa"/>
          </w:tcPr>
          <w:p w:rsidR="00D71E03" w:rsidRPr="007E360E" w:rsidRDefault="00D71E03" w:rsidP="00AA69E8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  <w:tc>
          <w:tcPr>
            <w:tcW w:w="1620" w:type="dxa"/>
          </w:tcPr>
          <w:p w:rsidR="00D71E03" w:rsidRPr="007E360E" w:rsidRDefault="00D71E03" w:rsidP="00AA69E8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  <w:tc>
          <w:tcPr>
            <w:tcW w:w="1710" w:type="dxa"/>
          </w:tcPr>
          <w:p w:rsidR="00D71E03" w:rsidRPr="007E360E" w:rsidRDefault="00D71E03" w:rsidP="00AA69E8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</w:tr>
      <w:tr w:rsidR="00D71E03" w:rsidTr="00DF3A60">
        <w:tc>
          <w:tcPr>
            <w:tcW w:w="1070" w:type="dxa"/>
          </w:tcPr>
          <w:p w:rsidR="00D71E03" w:rsidRPr="007E360E" w:rsidRDefault="00D71E03" w:rsidP="00325780">
            <w:pPr>
              <w:pStyle w:val="Tabletext"/>
            </w:pPr>
          </w:p>
        </w:tc>
        <w:tc>
          <w:tcPr>
            <w:tcW w:w="3060" w:type="dxa"/>
          </w:tcPr>
          <w:p w:rsidR="00D71E03" w:rsidRPr="007E360E" w:rsidRDefault="00D71E03" w:rsidP="00AA69E8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  <w:tc>
          <w:tcPr>
            <w:tcW w:w="1800" w:type="dxa"/>
          </w:tcPr>
          <w:p w:rsidR="00D71E03" w:rsidRPr="007E360E" w:rsidRDefault="00D71E03" w:rsidP="00AA69E8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  <w:tc>
          <w:tcPr>
            <w:tcW w:w="1620" w:type="dxa"/>
          </w:tcPr>
          <w:p w:rsidR="00D71E03" w:rsidRPr="007E360E" w:rsidRDefault="00D71E03" w:rsidP="00AA69E8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  <w:tc>
          <w:tcPr>
            <w:tcW w:w="1710" w:type="dxa"/>
          </w:tcPr>
          <w:p w:rsidR="00D71E03" w:rsidRPr="007E360E" w:rsidRDefault="00D71E03" w:rsidP="00AA69E8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</w:tr>
      <w:tr w:rsidR="00D71E03" w:rsidTr="00DF3A60">
        <w:tc>
          <w:tcPr>
            <w:tcW w:w="1070" w:type="dxa"/>
          </w:tcPr>
          <w:p w:rsidR="00D71E03" w:rsidRPr="007E360E" w:rsidRDefault="00D71E03" w:rsidP="00325780">
            <w:pPr>
              <w:pStyle w:val="Tabletext"/>
            </w:pPr>
          </w:p>
        </w:tc>
        <w:tc>
          <w:tcPr>
            <w:tcW w:w="3060" w:type="dxa"/>
          </w:tcPr>
          <w:p w:rsidR="00D71E03" w:rsidRPr="007E360E" w:rsidRDefault="00D71E03" w:rsidP="00AA69E8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  <w:tc>
          <w:tcPr>
            <w:tcW w:w="1800" w:type="dxa"/>
          </w:tcPr>
          <w:p w:rsidR="00D71E03" w:rsidRPr="007E360E" w:rsidRDefault="00D71E03" w:rsidP="00AA69E8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  <w:tc>
          <w:tcPr>
            <w:tcW w:w="1620" w:type="dxa"/>
          </w:tcPr>
          <w:p w:rsidR="00D71E03" w:rsidRPr="007E360E" w:rsidRDefault="00D71E03" w:rsidP="00AA69E8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  <w:tc>
          <w:tcPr>
            <w:tcW w:w="1710" w:type="dxa"/>
          </w:tcPr>
          <w:p w:rsidR="00D71E03" w:rsidRPr="007E360E" w:rsidRDefault="00D71E03" w:rsidP="00AA69E8">
            <w:pPr>
              <w:pStyle w:val="Tablebullet"/>
              <w:numPr>
                <w:ilvl w:val="0"/>
                <w:numId w:val="0"/>
              </w:numPr>
              <w:ind w:left="216"/>
            </w:pPr>
          </w:p>
        </w:tc>
      </w:tr>
    </w:tbl>
    <w:p w:rsidR="00D71E03" w:rsidRPr="00354D4F" w:rsidRDefault="00D71E03" w:rsidP="00354D4F">
      <w:pPr>
        <w:pStyle w:val="Bodycopy"/>
        <w:rPr>
          <w:lang w:val="en-US"/>
        </w:rPr>
      </w:pPr>
    </w:p>
    <w:sectPr w:rsidR="00D71E03" w:rsidRPr="00354D4F" w:rsidSect="00E66048">
      <w:pgSz w:w="12240" w:h="15840" w:code="1"/>
      <w:pgMar w:top="1440" w:right="1440" w:bottom="634" w:left="1440" w:header="720" w:footer="720" w:gutter="0"/>
      <w:pgBorders w:offsetFrom="page">
        <w:top w:val="single" w:sz="4" w:space="24" w:color="FFFFF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31D" w:rsidRDefault="001C731D">
      <w:r>
        <w:separator/>
      </w:r>
    </w:p>
    <w:p w:rsidR="001C731D" w:rsidRDefault="001C731D"/>
    <w:p w:rsidR="001C731D" w:rsidRDefault="001C731D"/>
    <w:p w:rsidR="001C731D" w:rsidRDefault="001C731D"/>
  </w:endnote>
  <w:endnote w:type="continuationSeparator" w:id="0">
    <w:p w:rsidR="001C731D" w:rsidRDefault="001C731D">
      <w:r>
        <w:continuationSeparator/>
      </w:r>
    </w:p>
    <w:p w:rsidR="001C731D" w:rsidRDefault="001C731D"/>
    <w:p w:rsidR="001C731D" w:rsidRDefault="001C731D"/>
    <w:p w:rsidR="001C731D" w:rsidRDefault="001C73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Times New Roman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 3">
    <w:charset w:val="00"/>
    <w:family w:val="roman"/>
    <w:pitch w:val="variable"/>
    <w:sig w:usb0="00000287" w:usb1="00000000" w:usb2="00000000" w:usb3="00000000" w:csb0="000000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altName w:val="Times New Roman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Spacing w:w="20" w:type="dxa"/>
      <w:tblBorders>
        <w:top w:val="single" w:sz="8" w:space="0" w:color="002776"/>
      </w:tblBorders>
      <w:tblLook w:val="04A0" w:firstRow="1" w:lastRow="0" w:firstColumn="1" w:lastColumn="0" w:noHBand="0" w:noVBand="1"/>
    </w:tblPr>
    <w:tblGrid>
      <w:gridCol w:w="3156"/>
      <w:gridCol w:w="3139"/>
      <w:gridCol w:w="3155"/>
    </w:tblGrid>
    <w:tr w:rsidR="0040570A" w:rsidTr="00740072">
      <w:trPr>
        <w:tblCellSpacing w:w="20" w:type="dxa"/>
      </w:trPr>
      <w:tc>
        <w:tcPr>
          <w:tcW w:w="3167" w:type="dxa"/>
        </w:tcPr>
        <w:p w:rsidR="0040570A" w:rsidRPr="00FB0688" w:rsidRDefault="0040570A" w:rsidP="00CD5878">
          <w:pPr>
            <w:pStyle w:val="Footer"/>
            <w:spacing w:after="100" w:afterAutospacing="1"/>
            <w:rPr>
              <w:rFonts w:cs="Arial"/>
              <w:szCs w:val="16"/>
            </w:rPr>
          </w:pPr>
        </w:p>
      </w:tc>
      <w:tc>
        <w:tcPr>
          <w:tcW w:w="3162" w:type="dxa"/>
        </w:tcPr>
        <w:p w:rsidR="0040570A" w:rsidRPr="00FB0688" w:rsidRDefault="0040570A" w:rsidP="00740072">
          <w:pPr>
            <w:pStyle w:val="Footer"/>
            <w:spacing w:after="100" w:afterAutospacing="1"/>
            <w:jc w:val="center"/>
            <w:rPr>
              <w:rFonts w:cs="Arial"/>
              <w:szCs w:val="16"/>
            </w:rPr>
          </w:pPr>
          <w:r w:rsidRPr="00FB0688">
            <w:rPr>
              <w:rFonts w:cs="Arial"/>
              <w:szCs w:val="18"/>
            </w:rPr>
            <w:t xml:space="preserve">Page </w:t>
          </w:r>
          <w:r w:rsidRPr="00FB0688">
            <w:rPr>
              <w:rFonts w:cs="Arial"/>
              <w:szCs w:val="18"/>
            </w:rPr>
            <w:fldChar w:fldCharType="begin"/>
          </w:r>
          <w:r w:rsidRPr="00FB0688">
            <w:rPr>
              <w:rFonts w:cs="Arial"/>
              <w:szCs w:val="18"/>
            </w:rPr>
            <w:instrText xml:space="preserve"> PAGE </w:instrText>
          </w:r>
          <w:r w:rsidRPr="00FB0688">
            <w:rPr>
              <w:rFonts w:cs="Arial"/>
              <w:szCs w:val="18"/>
            </w:rPr>
            <w:fldChar w:fldCharType="separate"/>
          </w:r>
          <w:r w:rsidR="0023409C">
            <w:rPr>
              <w:rFonts w:cs="Arial"/>
              <w:noProof/>
              <w:szCs w:val="18"/>
            </w:rPr>
            <w:t>6</w:t>
          </w:r>
          <w:r w:rsidRPr="00FB0688">
            <w:rPr>
              <w:rFonts w:cs="Arial"/>
              <w:szCs w:val="18"/>
            </w:rPr>
            <w:fldChar w:fldCharType="end"/>
          </w:r>
          <w:r w:rsidRPr="00FB0688">
            <w:rPr>
              <w:rFonts w:cs="Arial"/>
              <w:szCs w:val="18"/>
            </w:rPr>
            <w:t xml:space="preserve"> of </w:t>
          </w:r>
          <w:r w:rsidRPr="00FB0688">
            <w:rPr>
              <w:rFonts w:cs="Arial"/>
              <w:szCs w:val="18"/>
            </w:rPr>
            <w:fldChar w:fldCharType="begin"/>
          </w:r>
          <w:r w:rsidRPr="00FB0688">
            <w:rPr>
              <w:rFonts w:cs="Arial"/>
              <w:szCs w:val="18"/>
            </w:rPr>
            <w:instrText xml:space="preserve"> NUMPAGES </w:instrText>
          </w:r>
          <w:r w:rsidRPr="00FB0688">
            <w:rPr>
              <w:rFonts w:cs="Arial"/>
              <w:szCs w:val="18"/>
            </w:rPr>
            <w:fldChar w:fldCharType="separate"/>
          </w:r>
          <w:r w:rsidR="0023409C">
            <w:rPr>
              <w:rFonts w:cs="Arial"/>
              <w:noProof/>
              <w:szCs w:val="18"/>
            </w:rPr>
            <w:t>8</w:t>
          </w:r>
          <w:r w:rsidRPr="00FB0688">
            <w:rPr>
              <w:rFonts w:cs="Arial"/>
              <w:szCs w:val="18"/>
            </w:rPr>
            <w:fldChar w:fldCharType="end"/>
          </w:r>
        </w:p>
      </w:tc>
      <w:tc>
        <w:tcPr>
          <w:tcW w:w="3167" w:type="dxa"/>
        </w:tcPr>
        <w:p w:rsidR="0040570A" w:rsidRPr="00FB0688" w:rsidRDefault="0040570A" w:rsidP="00996530">
          <w:pPr>
            <w:pStyle w:val="Footer"/>
            <w:spacing w:after="100" w:afterAutospacing="1"/>
            <w:jc w:val="right"/>
            <w:rPr>
              <w:szCs w:val="16"/>
            </w:rPr>
          </w:pPr>
        </w:p>
      </w:tc>
    </w:tr>
  </w:tbl>
  <w:p w:rsidR="0040570A" w:rsidRDefault="0040570A" w:rsidP="00E660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70A" w:rsidRDefault="0040570A">
    <w:pPr>
      <w:pStyle w:val="Footer"/>
    </w:pPr>
    <w:r w:rsidRPr="004C24EE">
      <w:rPr>
        <w:rFonts w:cs="Arial"/>
        <w:szCs w:val="16"/>
      </w:rPr>
      <w:t xml:space="preserve">Not for use or disclosure outside </w:t>
    </w:r>
    <w:r>
      <w:rPr>
        <w:rFonts w:cs="Arial"/>
        <w:szCs w:val="16"/>
      </w:rPr>
      <w:t>KBR</w:t>
    </w:r>
    <w:r w:rsidRPr="004C24EE">
      <w:rPr>
        <w:rFonts w:cs="Arial"/>
        <w:szCs w:val="16"/>
      </w:rPr>
      <w:t xml:space="preserve"> or Deloitte Consulting except under written agreement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31D" w:rsidRDefault="001C731D">
      <w:r>
        <w:separator/>
      </w:r>
    </w:p>
    <w:p w:rsidR="001C731D" w:rsidRDefault="001C731D"/>
    <w:p w:rsidR="001C731D" w:rsidRDefault="001C731D"/>
    <w:p w:rsidR="001C731D" w:rsidRDefault="001C731D"/>
  </w:footnote>
  <w:footnote w:type="continuationSeparator" w:id="0">
    <w:p w:rsidR="001C731D" w:rsidRDefault="001C731D">
      <w:r>
        <w:continuationSeparator/>
      </w:r>
    </w:p>
    <w:p w:rsidR="001C731D" w:rsidRDefault="001C731D"/>
    <w:p w:rsidR="001C731D" w:rsidRDefault="001C731D"/>
    <w:p w:rsidR="001C731D" w:rsidRDefault="001C73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31" w:type="dxa"/>
      <w:tblLayout w:type="fixed"/>
      <w:tblLook w:val="0000" w:firstRow="0" w:lastRow="0" w:firstColumn="0" w:lastColumn="0" w:noHBand="0" w:noVBand="0"/>
    </w:tblPr>
    <w:tblGrid>
      <w:gridCol w:w="2062"/>
      <w:gridCol w:w="4585"/>
      <w:gridCol w:w="1884"/>
    </w:tblGrid>
    <w:tr w:rsidR="0040570A" w:rsidRPr="00F023A2" w:rsidTr="00B7088E">
      <w:trPr>
        <w:trHeight w:val="449"/>
      </w:trPr>
      <w:tc>
        <w:tcPr>
          <w:tcW w:w="2062" w:type="dxa"/>
          <w:vAlign w:val="center"/>
        </w:tcPr>
        <w:p w:rsidR="0040570A" w:rsidRPr="0062239E" w:rsidRDefault="0040570A" w:rsidP="00B7088E">
          <w:pPr>
            <w:pStyle w:val="Header"/>
            <w:tabs>
              <w:tab w:val="center" w:pos="1026"/>
              <w:tab w:val="right" w:pos="2052"/>
            </w:tabs>
            <w:jc w:val="left"/>
            <w:rPr>
              <w:rFonts w:ascii="Verdana" w:hAnsi="Verdana"/>
              <w:b w:val="0"/>
              <w:bCs/>
              <w:color w:val="000066"/>
              <w:sz w:val="18"/>
              <w:szCs w:val="18"/>
            </w:rPr>
          </w:pPr>
          <w:r w:rsidRPr="00C1412F">
            <w:rPr>
              <w:rFonts w:cs="Arial"/>
              <w:noProof/>
            </w:rPr>
            <w:drawing>
              <wp:inline distT="0" distB="0" distL="0" distR="0" wp14:anchorId="663D60A1" wp14:editId="5BB0E797">
                <wp:extent cx="1059180" cy="198120"/>
                <wp:effectExtent l="0" t="0" r="7620" b="0"/>
                <wp:docPr id="28" name="Pictur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918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Verdana" w:hAnsi="Verdana"/>
              <w:b w:val="0"/>
              <w:bCs/>
              <w:color w:val="000066"/>
              <w:sz w:val="18"/>
              <w:szCs w:val="18"/>
            </w:rPr>
            <w:tab/>
          </w:r>
        </w:p>
      </w:tc>
      <w:tc>
        <w:tcPr>
          <w:tcW w:w="4585" w:type="dxa"/>
        </w:tcPr>
        <w:p w:rsidR="0040570A" w:rsidRPr="00757C01" w:rsidRDefault="0040570A" w:rsidP="008D6AB2">
          <w:pPr>
            <w:pStyle w:val="Header"/>
            <w:ind w:left="4320"/>
            <w:jc w:val="both"/>
            <w:rPr>
              <w:rFonts w:cs="Arial"/>
              <w:bCs/>
            </w:rPr>
          </w:pPr>
        </w:p>
      </w:tc>
      <w:tc>
        <w:tcPr>
          <w:tcW w:w="1884" w:type="dxa"/>
        </w:tcPr>
        <w:p w:rsidR="0040570A" w:rsidRPr="00757C01" w:rsidRDefault="0040570A" w:rsidP="008D6AB2">
          <w:pPr>
            <w:pStyle w:val="Header"/>
            <w:jc w:val="right"/>
            <w:rPr>
              <w:sz w:val="18"/>
              <w:szCs w:val="18"/>
            </w:rPr>
          </w:pPr>
          <w:r>
            <w:rPr>
              <w:bCs/>
              <w:szCs w:val="18"/>
            </w:rPr>
            <w:t xml:space="preserve">  </w:t>
          </w:r>
        </w:p>
      </w:tc>
    </w:tr>
  </w:tbl>
  <w:p w:rsidR="0040570A" w:rsidRDefault="0040570A" w:rsidP="00F04864">
    <w:pPr>
      <w:tabs>
        <w:tab w:val="left" w:pos="723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70A" w:rsidRDefault="0040570A" w:rsidP="008F7E2F">
    <w:pPr>
      <w:tabs>
        <w:tab w:val="right" w:pos="9360"/>
      </w:tabs>
      <w:ind w:right="-274"/>
      <w:jc w:val="right"/>
    </w:pPr>
    <w:r>
      <w:rPr>
        <w:b/>
        <w:noProof/>
        <w:color w:val="000066"/>
        <w:sz w:val="18"/>
        <w:szCs w:val="18"/>
      </w:rPr>
      <w:drawing>
        <wp:inline distT="0" distB="0" distL="0" distR="0" wp14:anchorId="713057B5" wp14:editId="66A1B3E9">
          <wp:extent cx="1371600" cy="259080"/>
          <wp:effectExtent l="19050" t="0" r="0" b="0"/>
          <wp:docPr id="30" name="Picture 30" descr="DEL_C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EL_CO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59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 w:rsidRPr="008F7E2F">
      <w:rPr>
        <w:noProof/>
      </w:rPr>
      <w:drawing>
        <wp:inline distT="0" distB="0" distL="0" distR="0" wp14:anchorId="647FE6E8" wp14:editId="19CA3663">
          <wp:extent cx="1174750" cy="291465"/>
          <wp:effectExtent l="19050" t="0" r="6350" b="0"/>
          <wp:docPr id="31" name="Picture 0" descr="KBR-Red-on-Wh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KBR-Red-on-White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4750" cy="2914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360896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208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276EB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188D52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4" w15:restartNumberingAfterBreak="0">
    <w:nsid w:val="FFFFFF80"/>
    <w:multiLevelType w:val="singleLevel"/>
    <w:tmpl w:val="0B760F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C7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24C8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3E546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8" w15:restartNumberingAfterBreak="0">
    <w:nsid w:val="FFFFFF89"/>
    <w:multiLevelType w:val="singleLevel"/>
    <w:tmpl w:val="D85E13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3830E2"/>
    <w:multiLevelType w:val="hybridMultilevel"/>
    <w:tmpl w:val="97FE504C"/>
    <w:lvl w:ilvl="0" w:tplc="F5C08A5A">
      <w:start w:val="1"/>
      <w:numFmt w:val="bullet"/>
      <w:pStyle w:val="Bullet2"/>
      <w:lvlText w:val="o"/>
      <w:lvlJc w:val="left"/>
      <w:pPr>
        <w:ind w:left="1080" w:hanging="360"/>
      </w:pPr>
      <w:rPr>
        <w:rFonts w:ascii="Courier New" w:hAnsi="Courier New" w:hint="default"/>
        <w:sz w:val="14"/>
      </w:rPr>
    </w:lvl>
    <w:lvl w:ilvl="1" w:tplc="04090019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54854E2"/>
    <w:multiLevelType w:val="hybridMultilevel"/>
    <w:tmpl w:val="C06A5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0A16D4"/>
    <w:multiLevelType w:val="multilevel"/>
    <w:tmpl w:val="02364D62"/>
    <w:numStyleLink w:val="List1"/>
  </w:abstractNum>
  <w:abstractNum w:abstractNumId="12" w15:restartNumberingAfterBreak="0">
    <w:nsid w:val="0B446E86"/>
    <w:multiLevelType w:val="hybridMultilevel"/>
    <w:tmpl w:val="B888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E21678"/>
    <w:multiLevelType w:val="hybridMultilevel"/>
    <w:tmpl w:val="3CA6002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380417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97308C0"/>
    <w:multiLevelType w:val="hybridMultilevel"/>
    <w:tmpl w:val="18F83F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A97259"/>
    <w:multiLevelType w:val="multilevel"/>
    <w:tmpl w:val="DC368E0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3474" w:hanging="864"/>
      </w:pPr>
      <w:rPr>
        <w:i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3CD15B8"/>
    <w:multiLevelType w:val="hybridMultilevel"/>
    <w:tmpl w:val="054C9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DC538D"/>
    <w:multiLevelType w:val="multilevel"/>
    <w:tmpl w:val="02364D62"/>
    <w:styleLink w:val="List1"/>
    <w:lvl w:ilvl="0">
      <w:start w:val="1"/>
      <w:numFmt w:val="decimal"/>
      <w:pStyle w:val="ListLa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295A2177"/>
    <w:multiLevelType w:val="hybridMultilevel"/>
    <w:tmpl w:val="2DEE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962F99"/>
    <w:multiLevelType w:val="hybridMultilevel"/>
    <w:tmpl w:val="18F83F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613346"/>
    <w:multiLevelType w:val="hybridMultilevel"/>
    <w:tmpl w:val="1040C920"/>
    <w:lvl w:ilvl="0" w:tplc="119AA4B6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pStyle w:val="tablebullet2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  <w:szCs w:val="16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0C2F97"/>
    <w:multiLevelType w:val="hybridMultilevel"/>
    <w:tmpl w:val="1472D3DE"/>
    <w:lvl w:ilvl="0" w:tplc="CF488D8C">
      <w:start w:val="1"/>
      <w:numFmt w:val="lowerLetter"/>
      <w:pStyle w:val="List2"/>
      <w:lvlText w:val="%1."/>
      <w:lvlJc w:val="left"/>
      <w:pPr>
        <w:ind w:left="720" w:hanging="360"/>
      </w:pPr>
    </w:lvl>
    <w:lvl w:ilvl="1" w:tplc="5534360C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C292D"/>
    <w:multiLevelType w:val="hybridMultilevel"/>
    <w:tmpl w:val="AEF812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976599"/>
    <w:multiLevelType w:val="hybridMultilevel"/>
    <w:tmpl w:val="BF0CD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B717D6"/>
    <w:multiLevelType w:val="hybridMultilevel"/>
    <w:tmpl w:val="18F83F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C374CF"/>
    <w:multiLevelType w:val="hybridMultilevel"/>
    <w:tmpl w:val="3A924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AC187E"/>
    <w:multiLevelType w:val="hybridMultilevel"/>
    <w:tmpl w:val="AEB4C22A"/>
    <w:lvl w:ilvl="0" w:tplc="93C0B952">
      <w:start w:val="1"/>
      <w:numFmt w:val="bullet"/>
      <w:pStyle w:val="numbullet3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0304E4"/>
    <w:multiLevelType w:val="hybridMultilevel"/>
    <w:tmpl w:val="80DCF9CC"/>
    <w:lvl w:ilvl="0" w:tplc="04090001">
      <w:start w:val="1"/>
      <w:numFmt w:val="decimal"/>
      <w:pStyle w:val="TableList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DD876AC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3F7964"/>
    <w:multiLevelType w:val="hybridMultilevel"/>
    <w:tmpl w:val="018E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7F2AA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31" w15:restartNumberingAfterBreak="0">
    <w:nsid w:val="6D714B3E"/>
    <w:multiLevelType w:val="hybridMultilevel"/>
    <w:tmpl w:val="9170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1E510B"/>
    <w:multiLevelType w:val="hybridMultilevel"/>
    <w:tmpl w:val="9EC0A52E"/>
    <w:lvl w:ilvl="0" w:tplc="A07C2A84">
      <w:start w:val="1"/>
      <w:numFmt w:val="bullet"/>
      <w:pStyle w:val="numbullet2"/>
      <w:lvlText w:val="o"/>
      <w:lvlJc w:val="left"/>
      <w:pPr>
        <w:ind w:left="1440" w:hanging="360"/>
      </w:pPr>
      <w:rPr>
        <w:rFonts w:ascii="Courier New" w:hAnsi="Courier New" w:hint="default"/>
        <w:sz w:val="14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1D95087"/>
    <w:multiLevelType w:val="hybridMultilevel"/>
    <w:tmpl w:val="0126688A"/>
    <w:lvl w:ilvl="0" w:tplc="BAE454E2">
      <w:start w:val="1"/>
      <w:numFmt w:val="bullet"/>
      <w:pStyle w:val="num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4B446C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A6185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94808C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A18006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9E4418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BB28AB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AAA2FC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1A8D96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856B55"/>
    <w:multiLevelType w:val="hybridMultilevel"/>
    <w:tmpl w:val="F0D22E30"/>
    <w:lvl w:ilvl="0" w:tplc="6534E564">
      <w:start w:val="1"/>
      <w:numFmt w:val="decimal"/>
      <w:pStyle w:val="TableNumber"/>
      <w:lvlText w:val="Table %1:"/>
      <w:lvlJc w:val="center"/>
      <w:pPr>
        <w:ind w:left="360" w:hanging="360"/>
      </w:pPr>
      <w:rPr>
        <w:rFonts w:ascii="Arial Bold" w:hAnsi="Arial Bold" w:hint="default"/>
        <w:b/>
        <w:i w:val="0"/>
        <w:sz w:val="18"/>
        <w:szCs w:val="16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B76DC1"/>
    <w:multiLevelType w:val="hybridMultilevel"/>
    <w:tmpl w:val="9B72DDCA"/>
    <w:lvl w:ilvl="0" w:tplc="D274674A">
      <w:start w:val="1"/>
      <w:numFmt w:val="bullet"/>
      <w:pStyle w:val="Bullet3"/>
      <w:lvlText w:val=""/>
      <w:lvlJc w:val="left"/>
      <w:pPr>
        <w:ind w:left="144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5BD13BC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52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7" w15:restartNumberingAfterBreak="0">
    <w:nsid w:val="77467D31"/>
    <w:multiLevelType w:val="multilevel"/>
    <w:tmpl w:val="6276E0F4"/>
    <w:lvl w:ilvl="0">
      <w:start w:val="1"/>
      <w:numFmt w:val="decimal"/>
      <w:pStyle w:val="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78273A32"/>
    <w:multiLevelType w:val="multilevel"/>
    <w:tmpl w:val="314C76C8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3720AD"/>
    <w:multiLevelType w:val="hybridMultilevel"/>
    <w:tmpl w:val="4224DD20"/>
    <w:lvl w:ilvl="0" w:tplc="BE1A9308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sz w:val="20"/>
        <w:szCs w:val="16"/>
      </w:rPr>
    </w:lvl>
    <w:lvl w:ilvl="1" w:tplc="44EA2EE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2B2DC6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51407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CA56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EAE28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39CF6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8E70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FE80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9520EE2"/>
    <w:multiLevelType w:val="hybridMultilevel"/>
    <w:tmpl w:val="18F83F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6D766D"/>
    <w:multiLevelType w:val="hybridMultilevel"/>
    <w:tmpl w:val="29A05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4"/>
  </w:num>
  <w:num w:numId="3">
    <w:abstractNumId w:val="36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22"/>
  </w:num>
  <w:num w:numId="14">
    <w:abstractNumId w:val="38"/>
  </w:num>
  <w:num w:numId="15">
    <w:abstractNumId w:val="18"/>
  </w:num>
  <w:num w:numId="16">
    <w:abstractNumId w:val="11"/>
  </w:num>
  <w:num w:numId="17">
    <w:abstractNumId w:val="9"/>
  </w:num>
  <w:num w:numId="18">
    <w:abstractNumId w:val="37"/>
  </w:num>
  <w:num w:numId="19">
    <w:abstractNumId w:val="33"/>
  </w:num>
  <w:num w:numId="20">
    <w:abstractNumId w:val="32"/>
  </w:num>
  <w:num w:numId="21">
    <w:abstractNumId w:val="3"/>
  </w:num>
  <w:num w:numId="22">
    <w:abstractNumId w:val="21"/>
  </w:num>
  <w:num w:numId="23">
    <w:abstractNumId w:val="39"/>
  </w:num>
  <w:num w:numId="24">
    <w:abstractNumId w:val="34"/>
  </w:num>
  <w:num w:numId="25">
    <w:abstractNumId w:val="28"/>
  </w:num>
  <w:num w:numId="26">
    <w:abstractNumId w:val="27"/>
  </w:num>
  <w:num w:numId="27">
    <w:abstractNumId w:val="35"/>
  </w:num>
  <w:num w:numId="28">
    <w:abstractNumId w:val="29"/>
  </w:num>
  <w:num w:numId="29">
    <w:abstractNumId w:val="23"/>
  </w:num>
  <w:num w:numId="30">
    <w:abstractNumId w:val="40"/>
  </w:num>
  <w:num w:numId="31">
    <w:abstractNumId w:val="15"/>
  </w:num>
  <w:num w:numId="32">
    <w:abstractNumId w:val="13"/>
  </w:num>
  <w:num w:numId="33">
    <w:abstractNumId w:val="20"/>
  </w:num>
  <w:num w:numId="34">
    <w:abstractNumId w:val="25"/>
  </w:num>
  <w:num w:numId="35">
    <w:abstractNumId w:val="24"/>
  </w:num>
  <w:num w:numId="36">
    <w:abstractNumId w:val="19"/>
  </w:num>
  <w:num w:numId="37">
    <w:abstractNumId w:val="10"/>
  </w:num>
  <w:num w:numId="38">
    <w:abstractNumId w:val="17"/>
  </w:num>
  <w:num w:numId="39">
    <w:abstractNumId w:val="41"/>
  </w:num>
  <w:num w:numId="40">
    <w:abstractNumId w:val="31"/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</w:num>
  <w:num w:numId="43">
    <w:abstractNumId w:val="21"/>
  </w:num>
  <w:num w:numId="44">
    <w:abstractNumId w:val="26"/>
  </w:num>
  <w:num w:numId="45">
    <w:abstractNumId w:val="1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intFractionalCharacterWidth/>
  <w:hideSpelling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8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0" w:top3HeadingStyles="0" w:visibleStyles="0" w:alternateStyleNames="1"/>
  <w:defaultTabStop w:val="72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ED"/>
    <w:rsid w:val="000006EA"/>
    <w:rsid w:val="00001175"/>
    <w:rsid w:val="000032E5"/>
    <w:rsid w:val="00003784"/>
    <w:rsid w:val="00004B4C"/>
    <w:rsid w:val="00006C5E"/>
    <w:rsid w:val="000070C0"/>
    <w:rsid w:val="00012065"/>
    <w:rsid w:val="000125D5"/>
    <w:rsid w:val="00015418"/>
    <w:rsid w:val="000228FD"/>
    <w:rsid w:val="00023731"/>
    <w:rsid w:val="0002381C"/>
    <w:rsid w:val="00027470"/>
    <w:rsid w:val="0003107B"/>
    <w:rsid w:val="00031471"/>
    <w:rsid w:val="00032636"/>
    <w:rsid w:val="00032D40"/>
    <w:rsid w:val="00033139"/>
    <w:rsid w:val="0003318C"/>
    <w:rsid w:val="0003495A"/>
    <w:rsid w:val="00034BA5"/>
    <w:rsid w:val="00036FF6"/>
    <w:rsid w:val="00041B11"/>
    <w:rsid w:val="00042038"/>
    <w:rsid w:val="00042B3B"/>
    <w:rsid w:val="000430CE"/>
    <w:rsid w:val="000447F2"/>
    <w:rsid w:val="00044DAC"/>
    <w:rsid w:val="00045593"/>
    <w:rsid w:val="00045D33"/>
    <w:rsid w:val="000564E7"/>
    <w:rsid w:val="000609AB"/>
    <w:rsid w:val="00061C11"/>
    <w:rsid w:val="0006203A"/>
    <w:rsid w:val="00062247"/>
    <w:rsid w:val="00062751"/>
    <w:rsid w:val="00063D80"/>
    <w:rsid w:val="000654AA"/>
    <w:rsid w:val="00067498"/>
    <w:rsid w:val="000708B4"/>
    <w:rsid w:val="00072015"/>
    <w:rsid w:val="000762ED"/>
    <w:rsid w:val="0007689F"/>
    <w:rsid w:val="0007733A"/>
    <w:rsid w:val="00077738"/>
    <w:rsid w:val="000839ED"/>
    <w:rsid w:val="00084E59"/>
    <w:rsid w:val="000850D5"/>
    <w:rsid w:val="00094AEC"/>
    <w:rsid w:val="0009600C"/>
    <w:rsid w:val="00097E06"/>
    <w:rsid w:val="000A1684"/>
    <w:rsid w:val="000A3503"/>
    <w:rsid w:val="000A4074"/>
    <w:rsid w:val="000A42CB"/>
    <w:rsid w:val="000A651D"/>
    <w:rsid w:val="000A6941"/>
    <w:rsid w:val="000B00EF"/>
    <w:rsid w:val="000B01FF"/>
    <w:rsid w:val="000B3355"/>
    <w:rsid w:val="000B5082"/>
    <w:rsid w:val="000B5E6B"/>
    <w:rsid w:val="000B7120"/>
    <w:rsid w:val="000B7CD0"/>
    <w:rsid w:val="000C0A1F"/>
    <w:rsid w:val="000C37AC"/>
    <w:rsid w:val="000C529C"/>
    <w:rsid w:val="000C6CE8"/>
    <w:rsid w:val="000C7704"/>
    <w:rsid w:val="000D1627"/>
    <w:rsid w:val="000D35AE"/>
    <w:rsid w:val="000D76B2"/>
    <w:rsid w:val="000E0112"/>
    <w:rsid w:val="000E1F25"/>
    <w:rsid w:val="000E222C"/>
    <w:rsid w:val="000E286A"/>
    <w:rsid w:val="000E3648"/>
    <w:rsid w:val="000E3CE2"/>
    <w:rsid w:val="000E6260"/>
    <w:rsid w:val="000F160E"/>
    <w:rsid w:val="000F1D88"/>
    <w:rsid w:val="000F5669"/>
    <w:rsid w:val="0010050A"/>
    <w:rsid w:val="00100B55"/>
    <w:rsid w:val="00100F4B"/>
    <w:rsid w:val="00102DA4"/>
    <w:rsid w:val="001054A8"/>
    <w:rsid w:val="00105EBC"/>
    <w:rsid w:val="00110018"/>
    <w:rsid w:val="001115A6"/>
    <w:rsid w:val="001122BE"/>
    <w:rsid w:val="00115412"/>
    <w:rsid w:val="00115EC5"/>
    <w:rsid w:val="001168D6"/>
    <w:rsid w:val="00116B96"/>
    <w:rsid w:val="00116FE3"/>
    <w:rsid w:val="00120898"/>
    <w:rsid w:val="001223D8"/>
    <w:rsid w:val="0012250A"/>
    <w:rsid w:val="00125C8B"/>
    <w:rsid w:val="0013198F"/>
    <w:rsid w:val="00131FB9"/>
    <w:rsid w:val="00132E97"/>
    <w:rsid w:val="00133C96"/>
    <w:rsid w:val="00134F1E"/>
    <w:rsid w:val="00136306"/>
    <w:rsid w:val="00136E8B"/>
    <w:rsid w:val="00137646"/>
    <w:rsid w:val="00150C09"/>
    <w:rsid w:val="00150FAD"/>
    <w:rsid w:val="0015255D"/>
    <w:rsid w:val="001579F3"/>
    <w:rsid w:val="00161E54"/>
    <w:rsid w:val="001653A4"/>
    <w:rsid w:val="00165757"/>
    <w:rsid w:val="00166687"/>
    <w:rsid w:val="00166A9C"/>
    <w:rsid w:val="0016735B"/>
    <w:rsid w:val="00167FA5"/>
    <w:rsid w:val="00171560"/>
    <w:rsid w:val="00173238"/>
    <w:rsid w:val="00173EC8"/>
    <w:rsid w:val="00175AD0"/>
    <w:rsid w:val="001766A9"/>
    <w:rsid w:val="00176BE9"/>
    <w:rsid w:val="0017789E"/>
    <w:rsid w:val="00177FF9"/>
    <w:rsid w:val="00182387"/>
    <w:rsid w:val="00183CBF"/>
    <w:rsid w:val="00186645"/>
    <w:rsid w:val="00187FEC"/>
    <w:rsid w:val="0019046D"/>
    <w:rsid w:val="001952C4"/>
    <w:rsid w:val="00195B91"/>
    <w:rsid w:val="001968E2"/>
    <w:rsid w:val="00196A42"/>
    <w:rsid w:val="001A0529"/>
    <w:rsid w:val="001A083A"/>
    <w:rsid w:val="001A37FC"/>
    <w:rsid w:val="001A473F"/>
    <w:rsid w:val="001A47AB"/>
    <w:rsid w:val="001A4A58"/>
    <w:rsid w:val="001A4FC5"/>
    <w:rsid w:val="001A5B52"/>
    <w:rsid w:val="001A747E"/>
    <w:rsid w:val="001A75DB"/>
    <w:rsid w:val="001B21DA"/>
    <w:rsid w:val="001B2423"/>
    <w:rsid w:val="001B2CCE"/>
    <w:rsid w:val="001B5B36"/>
    <w:rsid w:val="001B7A52"/>
    <w:rsid w:val="001C0C74"/>
    <w:rsid w:val="001C132A"/>
    <w:rsid w:val="001C3436"/>
    <w:rsid w:val="001C37D1"/>
    <w:rsid w:val="001C4992"/>
    <w:rsid w:val="001C5B92"/>
    <w:rsid w:val="001C6CEB"/>
    <w:rsid w:val="001C731D"/>
    <w:rsid w:val="001D072C"/>
    <w:rsid w:val="001D2004"/>
    <w:rsid w:val="001D5846"/>
    <w:rsid w:val="001E1996"/>
    <w:rsid w:val="001E26F2"/>
    <w:rsid w:val="001E4D2A"/>
    <w:rsid w:val="001E7498"/>
    <w:rsid w:val="001F078E"/>
    <w:rsid w:val="001F2794"/>
    <w:rsid w:val="001F6CBF"/>
    <w:rsid w:val="001F6D0E"/>
    <w:rsid w:val="0020462A"/>
    <w:rsid w:val="002048B1"/>
    <w:rsid w:val="002050FE"/>
    <w:rsid w:val="00205933"/>
    <w:rsid w:val="002104FE"/>
    <w:rsid w:val="002109AE"/>
    <w:rsid w:val="00210E72"/>
    <w:rsid w:val="002125D1"/>
    <w:rsid w:val="002125D5"/>
    <w:rsid w:val="002127B1"/>
    <w:rsid w:val="00214E73"/>
    <w:rsid w:val="002156A3"/>
    <w:rsid w:val="002167F9"/>
    <w:rsid w:val="0022006C"/>
    <w:rsid w:val="002216FD"/>
    <w:rsid w:val="00223DE6"/>
    <w:rsid w:val="00224EA2"/>
    <w:rsid w:val="0022737C"/>
    <w:rsid w:val="002274B9"/>
    <w:rsid w:val="00227EC1"/>
    <w:rsid w:val="002335EC"/>
    <w:rsid w:val="0023409C"/>
    <w:rsid w:val="002348A3"/>
    <w:rsid w:val="0024299A"/>
    <w:rsid w:val="00243861"/>
    <w:rsid w:val="00244CEA"/>
    <w:rsid w:val="00247E06"/>
    <w:rsid w:val="0025004E"/>
    <w:rsid w:val="00250797"/>
    <w:rsid w:val="0025141A"/>
    <w:rsid w:val="00252C3E"/>
    <w:rsid w:val="0025627D"/>
    <w:rsid w:val="002619FB"/>
    <w:rsid w:val="00261E21"/>
    <w:rsid w:val="0026203B"/>
    <w:rsid w:val="002634A4"/>
    <w:rsid w:val="00263887"/>
    <w:rsid w:val="00264FFA"/>
    <w:rsid w:val="00267A76"/>
    <w:rsid w:val="00270CE7"/>
    <w:rsid w:val="00273451"/>
    <w:rsid w:val="002746C9"/>
    <w:rsid w:val="00274718"/>
    <w:rsid w:val="00277388"/>
    <w:rsid w:val="0028444E"/>
    <w:rsid w:val="002851D7"/>
    <w:rsid w:val="002860B5"/>
    <w:rsid w:val="002865A0"/>
    <w:rsid w:val="00286CCE"/>
    <w:rsid w:val="002873D8"/>
    <w:rsid w:val="002909C7"/>
    <w:rsid w:val="00291323"/>
    <w:rsid w:val="00296F00"/>
    <w:rsid w:val="002A00BD"/>
    <w:rsid w:val="002A08E5"/>
    <w:rsid w:val="002A0D4E"/>
    <w:rsid w:val="002A527E"/>
    <w:rsid w:val="002B37C0"/>
    <w:rsid w:val="002B40F1"/>
    <w:rsid w:val="002B4216"/>
    <w:rsid w:val="002B6AA1"/>
    <w:rsid w:val="002C3C31"/>
    <w:rsid w:val="002C5D8A"/>
    <w:rsid w:val="002D0567"/>
    <w:rsid w:val="002D1BA1"/>
    <w:rsid w:val="002D2519"/>
    <w:rsid w:val="002D36BF"/>
    <w:rsid w:val="002D5AE9"/>
    <w:rsid w:val="002D5C35"/>
    <w:rsid w:val="002E11C4"/>
    <w:rsid w:val="002E1297"/>
    <w:rsid w:val="002E4E77"/>
    <w:rsid w:val="002E60CE"/>
    <w:rsid w:val="002E6978"/>
    <w:rsid w:val="002E71D8"/>
    <w:rsid w:val="002E73BC"/>
    <w:rsid w:val="002F016D"/>
    <w:rsid w:val="002F4AE9"/>
    <w:rsid w:val="002F68CB"/>
    <w:rsid w:val="002F6BDD"/>
    <w:rsid w:val="00303036"/>
    <w:rsid w:val="00305EB5"/>
    <w:rsid w:val="003073B5"/>
    <w:rsid w:val="0031023E"/>
    <w:rsid w:val="00310DAE"/>
    <w:rsid w:val="003111A4"/>
    <w:rsid w:val="00311598"/>
    <w:rsid w:val="00313719"/>
    <w:rsid w:val="003146F0"/>
    <w:rsid w:val="00314BA2"/>
    <w:rsid w:val="003152EB"/>
    <w:rsid w:val="00317735"/>
    <w:rsid w:val="00322429"/>
    <w:rsid w:val="003226A0"/>
    <w:rsid w:val="00322C4C"/>
    <w:rsid w:val="00325780"/>
    <w:rsid w:val="00325A9A"/>
    <w:rsid w:val="00330D8B"/>
    <w:rsid w:val="00334F07"/>
    <w:rsid w:val="00334FDD"/>
    <w:rsid w:val="003376D8"/>
    <w:rsid w:val="00340740"/>
    <w:rsid w:val="00342664"/>
    <w:rsid w:val="003431D5"/>
    <w:rsid w:val="00347207"/>
    <w:rsid w:val="00351C0D"/>
    <w:rsid w:val="00354D4F"/>
    <w:rsid w:val="003557BD"/>
    <w:rsid w:val="0035633C"/>
    <w:rsid w:val="0035666E"/>
    <w:rsid w:val="003566C3"/>
    <w:rsid w:val="00357772"/>
    <w:rsid w:val="003625AC"/>
    <w:rsid w:val="003626EC"/>
    <w:rsid w:val="00363F8F"/>
    <w:rsid w:val="00365A00"/>
    <w:rsid w:val="00367696"/>
    <w:rsid w:val="003707A3"/>
    <w:rsid w:val="0037576F"/>
    <w:rsid w:val="003779F7"/>
    <w:rsid w:val="00384004"/>
    <w:rsid w:val="0039051D"/>
    <w:rsid w:val="00390B97"/>
    <w:rsid w:val="003922B9"/>
    <w:rsid w:val="003924C3"/>
    <w:rsid w:val="00393A06"/>
    <w:rsid w:val="00393E05"/>
    <w:rsid w:val="003961A5"/>
    <w:rsid w:val="00396265"/>
    <w:rsid w:val="00397326"/>
    <w:rsid w:val="0039747F"/>
    <w:rsid w:val="00397AFF"/>
    <w:rsid w:val="003A4052"/>
    <w:rsid w:val="003A7442"/>
    <w:rsid w:val="003B03C3"/>
    <w:rsid w:val="003B0BB9"/>
    <w:rsid w:val="003B0FB9"/>
    <w:rsid w:val="003B4D52"/>
    <w:rsid w:val="003B5C63"/>
    <w:rsid w:val="003B7919"/>
    <w:rsid w:val="003C2AC2"/>
    <w:rsid w:val="003C30F2"/>
    <w:rsid w:val="003C431C"/>
    <w:rsid w:val="003C60C0"/>
    <w:rsid w:val="003C75A7"/>
    <w:rsid w:val="003C7AAA"/>
    <w:rsid w:val="003D083F"/>
    <w:rsid w:val="003D1318"/>
    <w:rsid w:val="003D1781"/>
    <w:rsid w:val="003D400C"/>
    <w:rsid w:val="003D4EF1"/>
    <w:rsid w:val="003D65D0"/>
    <w:rsid w:val="003D7424"/>
    <w:rsid w:val="003E0CB4"/>
    <w:rsid w:val="003E3EC0"/>
    <w:rsid w:val="003E4160"/>
    <w:rsid w:val="003E4D15"/>
    <w:rsid w:val="003E6C9E"/>
    <w:rsid w:val="003E7719"/>
    <w:rsid w:val="003F4877"/>
    <w:rsid w:val="003F49F0"/>
    <w:rsid w:val="003F51AB"/>
    <w:rsid w:val="0040305D"/>
    <w:rsid w:val="0040570A"/>
    <w:rsid w:val="00405F42"/>
    <w:rsid w:val="004065F4"/>
    <w:rsid w:val="004107E7"/>
    <w:rsid w:val="00411211"/>
    <w:rsid w:val="00412530"/>
    <w:rsid w:val="004127BB"/>
    <w:rsid w:val="00414DC8"/>
    <w:rsid w:val="00416040"/>
    <w:rsid w:val="004165D6"/>
    <w:rsid w:val="00420264"/>
    <w:rsid w:val="0042365E"/>
    <w:rsid w:val="004249CA"/>
    <w:rsid w:val="00427170"/>
    <w:rsid w:val="00427E66"/>
    <w:rsid w:val="004372AF"/>
    <w:rsid w:val="00437DC0"/>
    <w:rsid w:val="00443A9C"/>
    <w:rsid w:val="00443D26"/>
    <w:rsid w:val="00445650"/>
    <w:rsid w:val="004506E7"/>
    <w:rsid w:val="004541B2"/>
    <w:rsid w:val="00454AEE"/>
    <w:rsid w:val="00455EF5"/>
    <w:rsid w:val="00455F9C"/>
    <w:rsid w:val="00460FC2"/>
    <w:rsid w:val="00461C56"/>
    <w:rsid w:val="004630CF"/>
    <w:rsid w:val="0046356F"/>
    <w:rsid w:val="00464804"/>
    <w:rsid w:val="00467A87"/>
    <w:rsid w:val="004701C9"/>
    <w:rsid w:val="0047181C"/>
    <w:rsid w:val="00471A0D"/>
    <w:rsid w:val="0047454B"/>
    <w:rsid w:val="0047531D"/>
    <w:rsid w:val="0048064A"/>
    <w:rsid w:val="00484B9F"/>
    <w:rsid w:val="004873FB"/>
    <w:rsid w:val="004911D3"/>
    <w:rsid w:val="00491BAC"/>
    <w:rsid w:val="00494670"/>
    <w:rsid w:val="004955EA"/>
    <w:rsid w:val="0049677E"/>
    <w:rsid w:val="004977A3"/>
    <w:rsid w:val="004A218B"/>
    <w:rsid w:val="004A24EC"/>
    <w:rsid w:val="004A26FF"/>
    <w:rsid w:val="004A2D4F"/>
    <w:rsid w:val="004A389E"/>
    <w:rsid w:val="004A5DA4"/>
    <w:rsid w:val="004B17AC"/>
    <w:rsid w:val="004B1A0A"/>
    <w:rsid w:val="004B515C"/>
    <w:rsid w:val="004B59AD"/>
    <w:rsid w:val="004B61FB"/>
    <w:rsid w:val="004B647E"/>
    <w:rsid w:val="004C24EE"/>
    <w:rsid w:val="004C431B"/>
    <w:rsid w:val="004C471D"/>
    <w:rsid w:val="004D0B82"/>
    <w:rsid w:val="004D195B"/>
    <w:rsid w:val="004D3EFB"/>
    <w:rsid w:val="004D4BEA"/>
    <w:rsid w:val="004D5409"/>
    <w:rsid w:val="004D66F9"/>
    <w:rsid w:val="004D6A65"/>
    <w:rsid w:val="004D6BEA"/>
    <w:rsid w:val="004D707C"/>
    <w:rsid w:val="004E00B3"/>
    <w:rsid w:val="004E08F5"/>
    <w:rsid w:val="004E5964"/>
    <w:rsid w:val="004E6976"/>
    <w:rsid w:val="004E73E1"/>
    <w:rsid w:val="004E78D9"/>
    <w:rsid w:val="004F58CE"/>
    <w:rsid w:val="005003D2"/>
    <w:rsid w:val="005004AF"/>
    <w:rsid w:val="00500809"/>
    <w:rsid w:val="0050573D"/>
    <w:rsid w:val="00507222"/>
    <w:rsid w:val="00520F2D"/>
    <w:rsid w:val="00523B4A"/>
    <w:rsid w:val="00523F52"/>
    <w:rsid w:val="00524EDB"/>
    <w:rsid w:val="005254D0"/>
    <w:rsid w:val="005259D4"/>
    <w:rsid w:val="00526602"/>
    <w:rsid w:val="005318EC"/>
    <w:rsid w:val="0053204A"/>
    <w:rsid w:val="00536BDA"/>
    <w:rsid w:val="00537245"/>
    <w:rsid w:val="005375E5"/>
    <w:rsid w:val="00540CF7"/>
    <w:rsid w:val="0054262D"/>
    <w:rsid w:val="00543213"/>
    <w:rsid w:val="00546982"/>
    <w:rsid w:val="00547187"/>
    <w:rsid w:val="00547DDE"/>
    <w:rsid w:val="005519A9"/>
    <w:rsid w:val="00553081"/>
    <w:rsid w:val="00555352"/>
    <w:rsid w:val="00556AD5"/>
    <w:rsid w:val="00556C71"/>
    <w:rsid w:val="00556DD0"/>
    <w:rsid w:val="00556E3C"/>
    <w:rsid w:val="00556F37"/>
    <w:rsid w:val="00557100"/>
    <w:rsid w:val="00563485"/>
    <w:rsid w:val="0056431F"/>
    <w:rsid w:val="00567145"/>
    <w:rsid w:val="005721C7"/>
    <w:rsid w:val="00572391"/>
    <w:rsid w:val="00572587"/>
    <w:rsid w:val="0057352F"/>
    <w:rsid w:val="00575B59"/>
    <w:rsid w:val="005769D1"/>
    <w:rsid w:val="00580CB1"/>
    <w:rsid w:val="005810D9"/>
    <w:rsid w:val="00582A0A"/>
    <w:rsid w:val="00582E63"/>
    <w:rsid w:val="005860D6"/>
    <w:rsid w:val="00586346"/>
    <w:rsid w:val="005865C1"/>
    <w:rsid w:val="00587B4A"/>
    <w:rsid w:val="00590344"/>
    <w:rsid w:val="005907C2"/>
    <w:rsid w:val="005911CE"/>
    <w:rsid w:val="00593E93"/>
    <w:rsid w:val="00594CF0"/>
    <w:rsid w:val="005960C4"/>
    <w:rsid w:val="0059686B"/>
    <w:rsid w:val="00596B37"/>
    <w:rsid w:val="00597B31"/>
    <w:rsid w:val="005A3CA9"/>
    <w:rsid w:val="005A4D05"/>
    <w:rsid w:val="005A665F"/>
    <w:rsid w:val="005B06E7"/>
    <w:rsid w:val="005B0707"/>
    <w:rsid w:val="005B1C66"/>
    <w:rsid w:val="005B3804"/>
    <w:rsid w:val="005B40BF"/>
    <w:rsid w:val="005B40EA"/>
    <w:rsid w:val="005C0D07"/>
    <w:rsid w:val="005C29CA"/>
    <w:rsid w:val="005C4796"/>
    <w:rsid w:val="005C5731"/>
    <w:rsid w:val="005C6454"/>
    <w:rsid w:val="005C7073"/>
    <w:rsid w:val="005D06E0"/>
    <w:rsid w:val="005D103B"/>
    <w:rsid w:val="005D2590"/>
    <w:rsid w:val="005D2EF7"/>
    <w:rsid w:val="005D6FC4"/>
    <w:rsid w:val="005D78A3"/>
    <w:rsid w:val="005D7FB7"/>
    <w:rsid w:val="005E07FA"/>
    <w:rsid w:val="005E0AE2"/>
    <w:rsid w:val="005E2F85"/>
    <w:rsid w:val="005E4816"/>
    <w:rsid w:val="005F2668"/>
    <w:rsid w:val="005F40BF"/>
    <w:rsid w:val="005F467C"/>
    <w:rsid w:val="005F7727"/>
    <w:rsid w:val="005F7A7A"/>
    <w:rsid w:val="00600062"/>
    <w:rsid w:val="00600E03"/>
    <w:rsid w:val="00601899"/>
    <w:rsid w:val="006027BE"/>
    <w:rsid w:val="006037D0"/>
    <w:rsid w:val="00607D55"/>
    <w:rsid w:val="00610A47"/>
    <w:rsid w:val="00612EE4"/>
    <w:rsid w:val="0061493B"/>
    <w:rsid w:val="00615015"/>
    <w:rsid w:val="00617841"/>
    <w:rsid w:val="00617CAB"/>
    <w:rsid w:val="0062157E"/>
    <w:rsid w:val="00621980"/>
    <w:rsid w:val="006231CA"/>
    <w:rsid w:val="00626133"/>
    <w:rsid w:val="006264A4"/>
    <w:rsid w:val="00626AAA"/>
    <w:rsid w:val="00626E85"/>
    <w:rsid w:val="00626F64"/>
    <w:rsid w:val="00630C59"/>
    <w:rsid w:val="006414E5"/>
    <w:rsid w:val="006415BB"/>
    <w:rsid w:val="00642CD8"/>
    <w:rsid w:val="00644682"/>
    <w:rsid w:val="006456C2"/>
    <w:rsid w:val="00645D22"/>
    <w:rsid w:val="00650A5D"/>
    <w:rsid w:val="006521BA"/>
    <w:rsid w:val="00655015"/>
    <w:rsid w:val="00656D80"/>
    <w:rsid w:val="00660A55"/>
    <w:rsid w:val="00661483"/>
    <w:rsid w:val="00663826"/>
    <w:rsid w:val="0066428E"/>
    <w:rsid w:val="00664F47"/>
    <w:rsid w:val="0067029F"/>
    <w:rsid w:val="006713ED"/>
    <w:rsid w:val="00672539"/>
    <w:rsid w:val="006737A0"/>
    <w:rsid w:val="0067387C"/>
    <w:rsid w:val="00674F7C"/>
    <w:rsid w:val="00676644"/>
    <w:rsid w:val="0067710B"/>
    <w:rsid w:val="0067720A"/>
    <w:rsid w:val="00680554"/>
    <w:rsid w:val="00680F3F"/>
    <w:rsid w:val="00686538"/>
    <w:rsid w:val="00686B70"/>
    <w:rsid w:val="006956B6"/>
    <w:rsid w:val="0069778F"/>
    <w:rsid w:val="00697C64"/>
    <w:rsid w:val="006A02CF"/>
    <w:rsid w:val="006A0EEA"/>
    <w:rsid w:val="006A23A4"/>
    <w:rsid w:val="006A4035"/>
    <w:rsid w:val="006A4AC5"/>
    <w:rsid w:val="006A624A"/>
    <w:rsid w:val="006A6570"/>
    <w:rsid w:val="006A6700"/>
    <w:rsid w:val="006B2454"/>
    <w:rsid w:val="006B28F4"/>
    <w:rsid w:val="006B384D"/>
    <w:rsid w:val="006B40ED"/>
    <w:rsid w:val="006B451C"/>
    <w:rsid w:val="006B4612"/>
    <w:rsid w:val="006B5329"/>
    <w:rsid w:val="006B55E6"/>
    <w:rsid w:val="006B59AF"/>
    <w:rsid w:val="006B6F52"/>
    <w:rsid w:val="006C1F72"/>
    <w:rsid w:val="006C20CE"/>
    <w:rsid w:val="006C2816"/>
    <w:rsid w:val="006C3050"/>
    <w:rsid w:val="006C561A"/>
    <w:rsid w:val="006C583D"/>
    <w:rsid w:val="006C7867"/>
    <w:rsid w:val="006D130B"/>
    <w:rsid w:val="006D3C67"/>
    <w:rsid w:val="006D5FE4"/>
    <w:rsid w:val="006E062B"/>
    <w:rsid w:val="006E1D19"/>
    <w:rsid w:val="006E26A5"/>
    <w:rsid w:val="006E5C3C"/>
    <w:rsid w:val="006E7919"/>
    <w:rsid w:val="006F05B6"/>
    <w:rsid w:val="006F32CC"/>
    <w:rsid w:val="006F43E1"/>
    <w:rsid w:val="006F47F5"/>
    <w:rsid w:val="006F600A"/>
    <w:rsid w:val="006F6DCB"/>
    <w:rsid w:val="007013BD"/>
    <w:rsid w:val="00703588"/>
    <w:rsid w:val="007036C0"/>
    <w:rsid w:val="00704272"/>
    <w:rsid w:val="00704EA0"/>
    <w:rsid w:val="00706EA0"/>
    <w:rsid w:val="007102EF"/>
    <w:rsid w:val="0071269F"/>
    <w:rsid w:val="007132B7"/>
    <w:rsid w:val="00713AE8"/>
    <w:rsid w:val="0071497F"/>
    <w:rsid w:val="007150AF"/>
    <w:rsid w:val="0071514E"/>
    <w:rsid w:val="00716241"/>
    <w:rsid w:val="007200AF"/>
    <w:rsid w:val="0072111F"/>
    <w:rsid w:val="00721207"/>
    <w:rsid w:val="00721F16"/>
    <w:rsid w:val="00724221"/>
    <w:rsid w:val="007242B1"/>
    <w:rsid w:val="00724563"/>
    <w:rsid w:val="00725944"/>
    <w:rsid w:val="007260B4"/>
    <w:rsid w:val="00726958"/>
    <w:rsid w:val="0073060D"/>
    <w:rsid w:val="00730AAF"/>
    <w:rsid w:val="00730E44"/>
    <w:rsid w:val="0073114B"/>
    <w:rsid w:val="007340FD"/>
    <w:rsid w:val="0073415E"/>
    <w:rsid w:val="007350B6"/>
    <w:rsid w:val="0073535E"/>
    <w:rsid w:val="00737542"/>
    <w:rsid w:val="00737698"/>
    <w:rsid w:val="007376DB"/>
    <w:rsid w:val="00740072"/>
    <w:rsid w:val="00741E59"/>
    <w:rsid w:val="00743F5D"/>
    <w:rsid w:val="00744225"/>
    <w:rsid w:val="00747CC9"/>
    <w:rsid w:val="007514C3"/>
    <w:rsid w:val="0075281C"/>
    <w:rsid w:val="007539DA"/>
    <w:rsid w:val="00754596"/>
    <w:rsid w:val="00754982"/>
    <w:rsid w:val="007557A2"/>
    <w:rsid w:val="00756CA5"/>
    <w:rsid w:val="00757907"/>
    <w:rsid w:val="00757C01"/>
    <w:rsid w:val="00760700"/>
    <w:rsid w:val="00763F9C"/>
    <w:rsid w:val="00764B5E"/>
    <w:rsid w:val="00764E2D"/>
    <w:rsid w:val="0076537C"/>
    <w:rsid w:val="00767D97"/>
    <w:rsid w:val="00771444"/>
    <w:rsid w:val="00771AB1"/>
    <w:rsid w:val="00771FE1"/>
    <w:rsid w:val="007724D9"/>
    <w:rsid w:val="007730A6"/>
    <w:rsid w:val="007740DB"/>
    <w:rsid w:val="00774BE8"/>
    <w:rsid w:val="00775644"/>
    <w:rsid w:val="0077689A"/>
    <w:rsid w:val="00777BD4"/>
    <w:rsid w:val="00781360"/>
    <w:rsid w:val="00781E15"/>
    <w:rsid w:val="00782991"/>
    <w:rsid w:val="007854E1"/>
    <w:rsid w:val="00785909"/>
    <w:rsid w:val="00786B4A"/>
    <w:rsid w:val="00786B66"/>
    <w:rsid w:val="0078794A"/>
    <w:rsid w:val="00791953"/>
    <w:rsid w:val="00793502"/>
    <w:rsid w:val="00793684"/>
    <w:rsid w:val="0079710F"/>
    <w:rsid w:val="007A008C"/>
    <w:rsid w:val="007A2766"/>
    <w:rsid w:val="007A3451"/>
    <w:rsid w:val="007A3591"/>
    <w:rsid w:val="007A4793"/>
    <w:rsid w:val="007A548C"/>
    <w:rsid w:val="007B00A7"/>
    <w:rsid w:val="007B2634"/>
    <w:rsid w:val="007B61D5"/>
    <w:rsid w:val="007B6EA6"/>
    <w:rsid w:val="007B7C21"/>
    <w:rsid w:val="007C0A14"/>
    <w:rsid w:val="007C2893"/>
    <w:rsid w:val="007C2A3B"/>
    <w:rsid w:val="007C3C6B"/>
    <w:rsid w:val="007C4472"/>
    <w:rsid w:val="007D2207"/>
    <w:rsid w:val="007D2443"/>
    <w:rsid w:val="007D3673"/>
    <w:rsid w:val="007D403C"/>
    <w:rsid w:val="007D4961"/>
    <w:rsid w:val="007E0029"/>
    <w:rsid w:val="007E15C6"/>
    <w:rsid w:val="007E360E"/>
    <w:rsid w:val="007E4991"/>
    <w:rsid w:val="007E68D1"/>
    <w:rsid w:val="00800EEB"/>
    <w:rsid w:val="008015A9"/>
    <w:rsid w:val="00806105"/>
    <w:rsid w:val="008067A7"/>
    <w:rsid w:val="00806D92"/>
    <w:rsid w:val="0080778C"/>
    <w:rsid w:val="00813963"/>
    <w:rsid w:val="00816254"/>
    <w:rsid w:val="0082154E"/>
    <w:rsid w:val="00826FC1"/>
    <w:rsid w:val="00827085"/>
    <w:rsid w:val="00833E15"/>
    <w:rsid w:val="00835C49"/>
    <w:rsid w:val="0083694D"/>
    <w:rsid w:val="008377A8"/>
    <w:rsid w:val="0083787D"/>
    <w:rsid w:val="0084165C"/>
    <w:rsid w:val="00852E69"/>
    <w:rsid w:val="008554EE"/>
    <w:rsid w:val="008560A9"/>
    <w:rsid w:val="00856820"/>
    <w:rsid w:val="008601A0"/>
    <w:rsid w:val="0086037F"/>
    <w:rsid w:val="00860B65"/>
    <w:rsid w:val="00860C1A"/>
    <w:rsid w:val="00863969"/>
    <w:rsid w:val="00864A4F"/>
    <w:rsid w:val="00865124"/>
    <w:rsid w:val="008658F1"/>
    <w:rsid w:val="0086679E"/>
    <w:rsid w:val="00867766"/>
    <w:rsid w:val="00870FC8"/>
    <w:rsid w:val="0087112C"/>
    <w:rsid w:val="0087176B"/>
    <w:rsid w:val="00872655"/>
    <w:rsid w:val="008739A5"/>
    <w:rsid w:val="0087422F"/>
    <w:rsid w:val="008747E0"/>
    <w:rsid w:val="008753E0"/>
    <w:rsid w:val="00875CEF"/>
    <w:rsid w:val="0087668A"/>
    <w:rsid w:val="00882B38"/>
    <w:rsid w:val="00882DF1"/>
    <w:rsid w:val="00883138"/>
    <w:rsid w:val="00885BF8"/>
    <w:rsid w:val="00886087"/>
    <w:rsid w:val="00887B36"/>
    <w:rsid w:val="00890B54"/>
    <w:rsid w:val="0089478F"/>
    <w:rsid w:val="008947A1"/>
    <w:rsid w:val="00894E56"/>
    <w:rsid w:val="00896E02"/>
    <w:rsid w:val="00897785"/>
    <w:rsid w:val="008A0B0E"/>
    <w:rsid w:val="008A188D"/>
    <w:rsid w:val="008A36BC"/>
    <w:rsid w:val="008A42AC"/>
    <w:rsid w:val="008A77C5"/>
    <w:rsid w:val="008B0FE0"/>
    <w:rsid w:val="008B4276"/>
    <w:rsid w:val="008B53AC"/>
    <w:rsid w:val="008B5F8C"/>
    <w:rsid w:val="008B7FD5"/>
    <w:rsid w:val="008C2852"/>
    <w:rsid w:val="008C29E8"/>
    <w:rsid w:val="008C5FA3"/>
    <w:rsid w:val="008C7D73"/>
    <w:rsid w:val="008D047B"/>
    <w:rsid w:val="008D0C53"/>
    <w:rsid w:val="008D2100"/>
    <w:rsid w:val="008D2A31"/>
    <w:rsid w:val="008D43E3"/>
    <w:rsid w:val="008D5098"/>
    <w:rsid w:val="008D6AB2"/>
    <w:rsid w:val="008D6B51"/>
    <w:rsid w:val="008D72F6"/>
    <w:rsid w:val="008E0C44"/>
    <w:rsid w:val="008E10B7"/>
    <w:rsid w:val="008E1CBB"/>
    <w:rsid w:val="008E2339"/>
    <w:rsid w:val="008E2E66"/>
    <w:rsid w:val="008E3100"/>
    <w:rsid w:val="008F0670"/>
    <w:rsid w:val="008F341C"/>
    <w:rsid w:val="008F43CD"/>
    <w:rsid w:val="008F7E2F"/>
    <w:rsid w:val="00903851"/>
    <w:rsid w:val="009041FE"/>
    <w:rsid w:val="00910167"/>
    <w:rsid w:val="0091071F"/>
    <w:rsid w:val="00916F08"/>
    <w:rsid w:val="00921BFC"/>
    <w:rsid w:val="00921E32"/>
    <w:rsid w:val="00921F40"/>
    <w:rsid w:val="00922EB4"/>
    <w:rsid w:val="0092565C"/>
    <w:rsid w:val="009309F7"/>
    <w:rsid w:val="009315BD"/>
    <w:rsid w:val="00932B0E"/>
    <w:rsid w:val="00933622"/>
    <w:rsid w:val="00940C0B"/>
    <w:rsid w:val="00942E3F"/>
    <w:rsid w:val="00942EED"/>
    <w:rsid w:val="00943A8C"/>
    <w:rsid w:val="00946273"/>
    <w:rsid w:val="00946A48"/>
    <w:rsid w:val="00950626"/>
    <w:rsid w:val="009511E1"/>
    <w:rsid w:val="00953EFA"/>
    <w:rsid w:val="00954BB5"/>
    <w:rsid w:val="00954E51"/>
    <w:rsid w:val="00955874"/>
    <w:rsid w:val="009601B3"/>
    <w:rsid w:val="009622F1"/>
    <w:rsid w:val="0096289F"/>
    <w:rsid w:val="009631E9"/>
    <w:rsid w:val="0096603E"/>
    <w:rsid w:val="0096634D"/>
    <w:rsid w:val="0096635F"/>
    <w:rsid w:val="00974DCD"/>
    <w:rsid w:val="00975AF1"/>
    <w:rsid w:val="00977201"/>
    <w:rsid w:val="00980C23"/>
    <w:rsid w:val="00981C70"/>
    <w:rsid w:val="00985BD7"/>
    <w:rsid w:val="00990C3E"/>
    <w:rsid w:val="00991979"/>
    <w:rsid w:val="00992B9E"/>
    <w:rsid w:val="00992FE9"/>
    <w:rsid w:val="00993DCC"/>
    <w:rsid w:val="0099603B"/>
    <w:rsid w:val="00996530"/>
    <w:rsid w:val="009978FD"/>
    <w:rsid w:val="00997AC0"/>
    <w:rsid w:val="009A402F"/>
    <w:rsid w:val="009A4258"/>
    <w:rsid w:val="009A7043"/>
    <w:rsid w:val="009B1462"/>
    <w:rsid w:val="009B2C61"/>
    <w:rsid w:val="009B46EC"/>
    <w:rsid w:val="009B49B2"/>
    <w:rsid w:val="009B4A72"/>
    <w:rsid w:val="009B55C3"/>
    <w:rsid w:val="009B79A1"/>
    <w:rsid w:val="009C0214"/>
    <w:rsid w:val="009C38C2"/>
    <w:rsid w:val="009C4DAF"/>
    <w:rsid w:val="009C5E2D"/>
    <w:rsid w:val="009C636D"/>
    <w:rsid w:val="009C7737"/>
    <w:rsid w:val="009D020B"/>
    <w:rsid w:val="009D2889"/>
    <w:rsid w:val="009D4ADE"/>
    <w:rsid w:val="009D4DCD"/>
    <w:rsid w:val="009D52E8"/>
    <w:rsid w:val="009D5A94"/>
    <w:rsid w:val="009D6BA1"/>
    <w:rsid w:val="009E09C2"/>
    <w:rsid w:val="009E18C6"/>
    <w:rsid w:val="009E2147"/>
    <w:rsid w:val="009E22E8"/>
    <w:rsid w:val="009E3E8B"/>
    <w:rsid w:val="009F1636"/>
    <w:rsid w:val="009F1747"/>
    <w:rsid w:val="009F1DA4"/>
    <w:rsid w:val="009F3936"/>
    <w:rsid w:val="009F4702"/>
    <w:rsid w:val="009F7A9D"/>
    <w:rsid w:val="00A01B8A"/>
    <w:rsid w:val="00A0269D"/>
    <w:rsid w:val="00A05F55"/>
    <w:rsid w:val="00A06000"/>
    <w:rsid w:val="00A06A32"/>
    <w:rsid w:val="00A07EAB"/>
    <w:rsid w:val="00A100F2"/>
    <w:rsid w:val="00A13EF6"/>
    <w:rsid w:val="00A140BF"/>
    <w:rsid w:val="00A14415"/>
    <w:rsid w:val="00A153E4"/>
    <w:rsid w:val="00A163FD"/>
    <w:rsid w:val="00A2068F"/>
    <w:rsid w:val="00A23B4C"/>
    <w:rsid w:val="00A242A0"/>
    <w:rsid w:val="00A247AE"/>
    <w:rsid w:val="00A26C98"/>
    <w:rsid w:val="00A30C28"/>
    <w:rsid w:val="00A30D62"/>
    <w:rsid w:val="00A3350A"/>
    <w:rsid w:val="00A3605D"/>
    <w:rsid w:val="00A37996"/>
    <w:rsid w:val="00A41C4A"/>
    <w:rsid w:val="00A44E29"/>
    <w:rsid w:val="00A45A70"/>
    <w:rsid w:val="00A46567"/>
    <w:rsid w:val="00A473CF"/>
    <w:rsid w:val="00A47753"/>
    <w:rsid w:val="00A47F65"/>
    <w:rsid w:val="00A50154"/>
    <w:rsid w:val="00A51416"/>
    <w:rsid w:val="00A5513D"/>
    <w:rsid w:val="00A55F05"/>
    <w:rsid w:val="00A5761B"/>
    <w:rsid w:val="00A608A3"/>
    <w:rsid w:val="00A6145D"/>
    <w:rsid w:val="00A61555"/>
    <w:rsid w:val="00A63A58"/>
    <w:rsid w:val="00A64BEB"/>
    <w:rsid w:val="00A65D6A"/>
    <w:rsid w:val="00A7053D"/>
    <w:rsid w:val="00A70AE1"/>
    <w:rsid w:val="00A71829"/>
    <w:rsid w:val="00A718BD"/>
    <w:rsid w:val="00A72482"/>
    <w:rsid w:val="00A75320"/>
    <w:rsid w:val="00A77542"/>
    <w:rsid w:val="00A77B37"/>
    <w:rsid w:val="00A81070"/>
    <w:rsid w:val="00A81866"/>
    <w:rsid w:val="00A8449A"/>
    <w:rsid w:val="00A85BAA"/>
    <w:rsid w:val="00A86A05"/>
    <w:rsid w:val="00A87990"/>
    <w:rsid w:val="00A91EED"/>
    <w:rsid w:val="00A96539"/>
    <w:rsid w:val="00A96ACE"/>
    <w:rsid w:val="00A96D0C"/>
    <w:rsid w:val="00A9719A"/>
    <w:rsid w:val="00AA1DC1"/>
    <w:rsid w:val="00AA69E8"/>
    <w:rsid w:val="00AA7FDA"/>
    <w:rsid w:val="00AB0CBD"/>
    <w:rsid w:val="00AB231B"/>
    <w:rsid w:val="00AB2C64"/>
    <w:rsid w:val="00AB4B62"/>
    <w:rsid w:val="00AB6529"/>
    <w:rsid w:val="00AB6905"/>
    <w:rsid w:val="00AC1626"/>
    <w:rsid w:val="00AC1F80"/>
    <w:rsid w:val="00AC4650"/>
    <w:rsid w:val="00AD02AF"/>
    <w:rsid w:val="00AD20C0"/>
    <w:rsid w:val="00AD35F5"/>
    <w:rsid w:val="00AD5B11"/>
    <w:rsid w:val="00AD74BB"/>
    <w:rsid w:val="00AD7E7B"/>
    <w:rsid w:val="00AE2381"/>
    <w:rsid w:val="00AE26E7"/>
    <w:rsid w:val="00AE2F9F"/>
    <w:rsid w:val="00AE74C2"/>
    <w:rsid w:val="00AF09C0"/>
    <w:rsid w:val="00AF207F"/>
    <w:rsid w:val="00AF242C"/>
    <w:rsid w:val="00AF2B8D"/>
    <w:rsid w:val="00AF32A5"/>
    <w:rsid w:val="00AF6622"/>
    <w:rsid w:val="00AF735A"/>
    <w:rsid w:val="00B00391"/>
    <w:rsid w:val="00B01CD5"/>
    <w:rsid w:val="00B01E1D"/>
    <w:rsid w:val="00B027E5"/>
    <w:rsid w:val="00B04C16"/>
    <w:rsid w:val="00B05068"/>
    <w:rsid w:val="00B0604E"/>
    <w:rsid w:val="00B06C2A"/>
    <w:rsid w:val="00B104A4"/>
    <w:rsid w:val="00B11F5E"/>
    <w:rsid w:val="00B1388A"/>
    <w:rsid w:val="00B16BA9"/>
    <w:rsid w:val="00B245C6"/>
    <w:rsid w:val="00B24B2B"/>
    <w:rsid w:val="00B25FA0"/>
    <w:rsid w:val="00B273A1"/>
    <w:rsid w:val="00B30EF7"/>
    <w:rsid w:val="00B36425"/>
    <w:rsid w:val="00B36B3B"/>
    <w:rsid w:val="00B406CA"/>
    <w:rsid w:val="00B40828"/>
    <w:rsid w:val="00B409C7"/>
    <w:rsid w:val="00B41D1B"/>
    <w:rsid w:val="00B42FE0"/>
    <w:rsid w:val="00B437DB"/>
    <w:rsid w:val="00B44B5C"/>
    <w:rsid w:val="00B46687"/>
    <w:rsid w:val="00B47931"/>
    <w:rsid w:val="00B502FA"/>
    <w:rsid w:val="00B51647"/>
    <w:rsid w:val="00B51751"/>
    <w:rsid w:val="00B521F2"/>
    <w:rsid w:val="00B55016"/>
    <w:rsid w:val="00B56DD6"/>
    <w:rsid w:val="00B576C0"/>
    <w:rsid w:val="00B57B56"/>
    <w:rsid w:val="00B60D96"/>
    <w:rsid w:val="00B61188"/>
    <w:rsid w:val="00B647D5"/>
    <w:rsid w:val="00B65468"/>
    <w:rsid w:val="00B66DDA"/>
    <w:rsid w:val="00B703DF"/>
    <w:rsid w:val="00B7088E"/>
    <w:rsid w:val="00B70D4D"/>
    <w:rsid w:val="00B7174E"/>
    <w:rsid w:val="00B7514C"/>
    <w:rsid w:val="00B8060A"/>
    <w:rsid w:val="00B83239"/>
    <w:rsid w:val="00B838FD"/>
    <w:rsid w:val="00B83EBD"/>
    <w:rsid w:val="00B856EA"/>
    <w:rsid w:val="00B91B37"/>
    <w:rsid w:val="00B938D0"/>
    <w:rsid w:val="00B93A66"/>
    <w:rsid w:val="00B9509C"/>
    <w:rsid w:val="00B951F9"/>
    <w:rsid w:val="00B97BF3"/>
    <w:rsid w:val="00BA0134"/>
    <w:rsid w:val="00BA2A56"/>
    <w:rsid w:val="00BA41F6"/>
    <w:rsid w:val="00BA43D7"/>
    <w:rsid w:val="00BA5D2B"/>
    <w:rsid w:val="00BA7C1A"/>
    <w:rsid w:val="00BB13F4"/>
    <w:rsid w:val="00BB25DF"/>
    <w:rsid w:val="00BB2DF1"/>
    <w:rsid w:val="00BB2FBD"/>
    <w:rsid w:val="00BB3A43"/>
    <w:rsid w:val="00BB3D1E"/>
    <w:rsid w:val="00BB53A3"/>
    <w:rsid w:val="00BB58AB"/>
    <w:rsid w:val="00BB67E0"/>
    <w:rsid w:val="00BB792D"/>
    <w:rsid w:val="00BC112D"/>
    <w:rsid w:val="00BC576E"/>
    <w:rsid w:val="00BC64E3"/>
    <w:rsid w:val="00BD01C5"/>
    <w:rsid w:val="00BD045D"/>
    <w:rsid w:val="00BD2A13"/>
    <w:rsid w:val="00BD528D"/>
    <w:rsid w:val="00BD57A8"/>
    <w:rsid w:val="00BD58C9"/>
    <w:rsid w:val="00BD6074"/>
    <w:rsid w:val="00BD7D62"/>
    <w:rsid w:val="00BD7E20"/>
    <w:rsid w:val="00BE09B4"/>
    <w:rsid w:val="00BE1656"/>
    <w:rsid w:val="00BE2B67"/>
    <w:rsid w:val="00BE4D64"/>
    <w:rsid w:val="00BE560B"/>
    <w:rsid w:val="00BE5711"/>
    <w:rsid w:val="00BE5A8D"/>
    <w:rsid w:val="00BF2D39"/>
    <w:rsid w:val="00BF44B4"/>
    <w:rsid w:val="00BF50DD"/>
    <w:rsid w:val="00C04FA5"/>
    <w:rsid w:val="00C05A12"/>
    <w:rsid w:val="00C11539"/>
    <w:rsid w:val="00C11B88"/>
    <w:rsid w:val="00C12D02"/>
    <w:rsid w:val="00C168DD"/>
    <w:rsid w:val="00C21566"/>
    <w:rsid w:val="00C23014"/>
    <w:rsid w:val="00C243A9"/>
    <w:rsid w:val="00C3259F"/>
    <w:rsid w:val="00C328EB"/>
    <w:rsid w:val="00C32A20"/>
    <w:rsid w:val="00C3321D"/>
    <w:rsid w:val="00C33639"/>
    <w:rsid w:val="00C33861"/>
    <w:rsid w:val="00C3770F"/>
    <w:rsid w:val="00C41717"/>
    <w:rsid w:val="00C436F9"/>
    <w:rsid w:val="00C45A4A"/>
    <w:rsid w:val="00C47B65"/>
    <w:rsid w:val="00C50933"/>
    <w:rsid w:val="00C50C52"/>
    <w:rsid w:val="00C50EF3"/>
    <w:rsid w:val="00C53786"/>
    <w:rsid w:val="00C556A9"/>
    <w:rsid w:val="00C55D0A"/>
    <w:rsid w:val="00C55E4A"/>
    <w:rsid w:val="00C56AE9"/>
    <w:rsid w:val="00C64677"/>
    <w:rsid w:val="00C653CC"/>
    <w:rsid w:val="00C657A3"/>
    <w:rsid w:val="00C66085"/>
    <w:rsid w:val="00C6662F"/>
    <w:rsid w:val="00C703A4"/>
    <w:rsid w:val="00C73B39"/>
    <w:rsid w:val="00C75E5C"/>
    <w:rsid w:val="00C8284F"/>
    <w:rsid w:val="00C83B8C"/>
    <w:rsid w:val="00C86C0D"/>
    <w:rsid w:val="00C872EE"/>
    <w:rsid w:val="00C87873"/>
    <w:rsid w:val="00C87B42"/>
    <w:rsid w:val="00C925C1"/>
    <w:rsid w:val="00C92E76"/>
    <w:rsid w:val="00CA14A7"/>
    <w:rsid w:val="00CA533D"/>
    <w:rsid w:val="00CA7784"/>
    <w:rsid w:val="00CA7863"/>
    <w:rsid w:val="00CA7DC3"/>
    <w:rsid w:val="00CB0467"/>
    <w:rsid w:val="00CB0B16"/>
    <w:rsid w:val="00CB0CDC"/>
    <w:rsid w:val="00CB3CAF"/>
    <w:rsid w:val="00CB514C"/>
    <w:rsid w:val="00CB5B33"/>
    <w:rsid w:val="00CC44F1"/>
    <w:rsid w:val="00CD28B3"/>
    <w:rsid w:val="00CD37E5"/>
    <w:rsid w:val="00CD3D0B"/>
    <w:rsid w:val="00CD5878"/>
    <w:rsid w:val="00CD5A6B"/>
    <w:rsid w:val="00CE2C5D"/>
    <w:rsid w:val="00CE3A4D"/>
    <w:rsid w:val="00CF0395"/>
    <w:rsid w:val="00CF0494"/>
    <w:rsid w:val="00CF1D73"/>
    <w:rsid w:val="00CF6320"/>
    <w:rsid w:val="00CF6A27"/>
    <w:rsid w:val="00D00181"/>
    <w:rsid w:val="00D0158D"/>
    <w:rsid w:val="00D01E94"/>
    <w:rsid w:val="00D0205B"/>
    <w:rsid w:val="00D04755"/>
    <w:rsid w:val="00D04F02"/>
    <w:rsid w:val="00D055FB"/>
    <w:rsid w:val="00D0629D"/>
    <w:rsid w:val="00D06C2F"/>
    <w:rsid w:val="00D12199"/>
    <w:rsid w:val="00D1247E"/>
    <w:rsid w:val="00D12F16"/>
    <w:rsid w:val="00D133CB"/>
    <w:rsid w:val="00D13832"/>
    <w:rsid w:val="00D13B35"/>
    <w:rsid w:val="00D14827"/>
    <w:rsid w:val="00D14CBA"/>
    <w:rsid w:val="00D16435"/>
    <w:rsid w:val="00D16834"/>
    <w:rsid w:val="00D174F7"/>
    <w:rsid w:val="00D25E5D"/>
    <w:rsid w:val="00D26A46"/>
    <w:rsid w:val="00D27C1B"/>
    <w:rsid w:val="00D3073A"/>
    <w:rsid w:val="00D309B7"/>
    <w:rsid w:val="00D32305"/>
    <w:rsid w:val="00D32B4D"/>
    <w:rsid w:val="00D43EC7"/>
    <w:rsid w:val="00D470F2"/>
    <w:rsid w:val="00D470F4"/>
    <w:rsid w:val="00D50AD4"/>
    <w:rsid w:val="00D538A0"/>
    <w:rsid w:val="00D551E8"/>
    <w:rsid w:val="00D578A3"/>
    <w:rsid w:val="00D61644"/>
    <w:rsid w:val="00D634F4"/>
    <w:rsid w:val="00D65A59"/>
    <w:rsid w:val="00D66243"/>
    <w:rsid w:val="00D67BDE"/>
    <w:rsid w:val="00D706DE"/>
    <w:rsid w:val="00D70A17"/>
    <w:rsid w:val="00D70BC5"/>
    <w:rsid w:val="00D71E03"/>
    <w:rsid w:val="00D726E4"/>
    <w:rsid w:val="00D73BBA"/>
    <w:rsid w:val="00D758B8"/>
    <w:rsid w:val="00D75F33"/>
    <w:rsid w:val="00D77B06"/>
    <w:rsid w:val="00D801B0"/>
    <w:rsid w:val="00D82F18"/>
    <w:rsid w:val="00D8324C"/>
    <w:rsid w:val="00D83A96"/>
    <w:rsid w:val="00D843BD"/>
    <w:rsid w:val="00D90D61"/>
    <w:rsid w:val="00D91DFA"/>
    <w:rsid w:val="00D93098"/>
    <w:rsid w:val="00D9440F"/>
    <w:rsid w:val="00D9644B"/>
    <w:rsid w:val="00D975DF"/>
    <w:rsid w:val="00DA0FD4"/>
    <w:rsid w:val="00DA1B19"/>
    <w:rsid w:val="00DA2F5D"/>
    <w:rsid w:val="00DA4057"/>
    <w:rsid w:val="00DA478A"/>
    <w:rsid w:val="00DA4805"/>
    <w:rsid w:val="00DA4A87"/>
    <w:rsid w:val="00DA78ED"/>
    <w:rsid w:val="00DB01FA"/>
    <w:rsid w:val="00DB2F5E"/>
    <w:rsid w:val="00DC0913"/>
    <w:rsid w:val="00DC1D45"/>
    <w:rsid w:val="00DC3833"/>
    <w:rsid w:val="00DC4EB6"/>
    <w:rsid w:val="00DC4FB5"/>
    <w:rsid w:val="00DC6215"/>
    <w:rsid w:val="00DC7C51"/>
    <w:rsid w:val="00DD0FB0"/>
    <w:rsid w:val="00DD121E"/>
    <w:rsid w:val="00DD5275"/>
    <w:rsid w:val="00DE00CE"/>
    <w:rsid w:val="00DE0E92"/>
    <w:rsid w:val="00DE196A"/>
    <w:rsid w:val="00DE1DC5"/>
    <w:rsid w:val="00DE25DB"/>
    <w:rsid w:val="00DE39A9"/>
    <w:rsid w:val="00DE4817"/>
    <w:rsid w:val="00DE5298"/>
    <w:rsid w:val="00DE7156"/>
    <w:rsid w:val="00DE7A34"/>
    <w:rsid w:val="00DF3A60"/>
    <w:rsid w:val="00DF42AA"/>
    <w:rsid w:val="00DF5764"/>
    <w:rsid w:val="00DF6098"/>
    <w:rsid w:val="00DF6649"/>
    <w:rsid w:val="00DF69F5"/>
    <w:rsid w:val="00E03A7D"/>
    <w:rsid w:val="00E05D24"/>
    <w:rsid w:val="00E061D6"/>
    <w:rsid w:val="00E063F5"/>
    <w:rsid w:val="00E06AD7"/>
    <w:rsid w:val="00E1311F"/>
    <w:rsid w:val="00E13154"/>
    <w:rsid w:val="00E146DA"/>
    <w:rsid w:val="00E15467"/>
    <w:rsid w:val="00E177E5"/>
    <w:rsid w:val="00E22721"/>
    <w:rsid w:val="00E22F13"/>
    <w:rsid w:val="00E24955"/>
    <w:rsid w:val="00E26AC7"/>
    <w:rsid w:val="00E30421"/>
    <w:rsid w:val="00E3043D"/>
    <w:rsid w:val="00E31B90"/>
    <w:rsid w:val="00E33018"/>
    <w:rsid w:val="00E338AC"/>
    <w:rsid w:val="00E33D7E"/>
    <w:rsid w:val="00E3450D"/>
    <w:rsid w:val="00E35074"/>
    <w:rsid w:val="00E36869"/>
    <w:rsid w:val="00E3753D"/>
    <w:rsid w:val="00E406BE"/>
    <w:rsid w:val="00E40BE8"/>
    <w:rsid w:val="00E416E4"/>
    <w:rsid w:val="00E47BE2"/>
    <w:rsid w:val="00E501F6"/>
    <w:rsid w:val="00E50882"/>
    <w:rsid w:val="00E51049"/>
    <w:rsid w:val="00E5344E"/>
    <w:rsid w:val="00E53729"/>
    <w:rsid w:val="00E63689"/>
    <w:rsid w:val="00E64F15"/>
    <w:rsid w:val="00E66048"/>
    <w:rsid w:val="00E67215"/>
    <w:rsid w:val="00E67BAE"/>
    <w:rsid w:val="00E7289A"/>
    <w:rsid w:val="00E7292C"/>
    <w:rsid w:val="00E7306A"/>
    <w:rsid w:val="00E74F07"/>
    <w:rsid w:val="00E7568F"/>
    <w:rsid w:val="00E757EE"/>
    <w:rsid w:val="00E77FFB"/>
    <w:rsid w:val="00E806FB"/>
    <w:rsid w:val="00E82132"/>
    <w:rsid w:val="00E82F3A"/>
    <w:rsid w:val="00E8387A"/>
    <w:rsid w:val="00E97890"/>
    <w:rsid w:val="00E97BD2"/>
    <w:rsid w:val="00EA1A28"/>
    <w:rsid w:val="00EA1BAC"/>
    <w:rsid w:val="00EA1FCA"/>
    <w:rsid w:val="00EA252C"/>
    <w:rsid w:val="00EA346B"/>
    <w:rsid w:val="00EA5763"/>
    <w:rsid w:val="00EA74D1"/>
    <w:rsid w:val="00EA7F5F"/>
    <w:rsid w:val="00EB0ABA"/>
    <w:rsid w:val="00EB3589"/>
    <w:rsid w:val="00EB5C52"/>
    <w:rsid w:val="00EB648A"/>
    <w:rsid w:val="00EB6BFB"/>
    <w:rsid w:val="00EC3397"/>
    <w:rsid w:val="00EC34B9"/>
    <w:rsid w:val="00EC7156"/>
    <w:rsid w:val="00EC7715"/>
    <w:rsid w:val="00ED0BC8"/>
    <w:rsid w:val="00ED136E"/>
    <w:rsid w:val="00ED2E32"/>
    <w:rsid w:val="00ED36DF"/>
    <w:rsid w:val="00ED40A7"/>
    <w:rsid w:val="00EE015B"/>
    <w:rsid w:val="00EE29FE"/>
    <w:rsid w:val="00EE3089"/>
    <w:rsid w:val="00EE3975"/>
    <w:rsid w:val="00EE3982"/>
    <w:rsid w:val="00EE451F"/>
    <w:rsid w:val="00EE56A1"/>
    <w:rsid w:val="00EF1D17"/>
    <w:rsid w:val="00EF3A29"/>
    <w:rsid w:val="00EF4DB7"/>
    <w:rsid w:val="00EF509E"/>
    <w:rsid w:val="00EF5D44"/>
    <w:rsid w:val="00EF656E"/>
    <w:rsid w:val="00EF65F3"/>
    <w:rsid w:val="00EF73B9"/>
    <w:rsid w:val="00EF7FAF"/>
    <w:rsid w:val="00F023A2"/>
    <w:rsid w:val="00F03B48"/>
    <w:rsid w:val="00F04185"/>
    <w:rsid w:val="00F044DA"/>
    <w:rsid w:val="00F04864"/>
    <w:rsid w:val="00F049AC"/>
    <w:rsid w:val="00F052B5"/>
    <w:rsid w:val="00F0634C"/>
    <w:rsid w:val="00F07D34"/>
    <w:rsid w:val="00F11103"/>
    <w:rsid w:val="00F11252"/>
    <w:rsid w:val="00F12B88"/>
    <w:rsid w:val="00F17B9F"/>
    <w:rsid w:val="00F2340F"/>
    <w:rsid w:val="00F24363"/>
    <w:rsid w:val="00F256DD"/>
    <w:rsid w:val="00F27A23"/>
    <w:rsid w:val="00F27B20"/>
    <w:rsid w:val="00F27FAE"/>
    <w:rsid w:val="00F3111B"/>
    <w:rsid w:val="00F315FE"/>
    <w:rsid w:val="00F3212F"/>
    <w:rsid w:val="00F326FE"/>
    <w:rsid w:val="00F32911"/>
    <w:rsid w:val="00F34292"/>
    <w:rsid w:val="00F35AC3"/>
    <w:rsid w:val="00F35C77"/>
    <w:rsid w:val="00F42F93"/>
    <w:rsid w:val="00F446C4"/>
    <w:rsid w:val="00F44A9B"/>
    <w:rsid w:val="00F45778"/>
    <w:rsid w:val="00F45820"/>
    <w:rsid w:val="00F45E62"/>
    <w:rsid w:val="00F472F6"/>
    <w:rsid w:val="00F50825"/>
    <w:rsid w:val="00F54A71"/>
    <w:rsid w:val="00F559E5"/>
    <w:rsid w:val="00F56A34"/>
    <w:rsid w:val="00F62B96"/>
    <w:rsid w:val="00F64247"/>
    <w:rsid w:val="00F64A48"/>
    <w:rsid w:val="00F660C5"/>
    <w:rsid w:val="00F666D2"/>
    <w:rsid w:val="00F67CC2"/>
    <w:rsid w:val="00F7072E"/>
    <w:rsid w:val="00F7212D"/>
    <w:rsid w:val="00F721DC"/>
    <w:rsid w:val="00F72904"/>
    <w:rsid w:val="00F758A4"/>
    <w:rsid w:val="00F763DA"/>
    <w:rsid w:val="00F765C2"/>
    <w:rsid w:val="00F76C06"/>
    <w:rsid w:val="00F80A56"/>
    <w:rsid w:val="00F82ACC"/>
    <w:rsid w:val="00F844E2"/>
    <w:rsid w:val="00F861CA"/>
    <w:rsid w:val="00F87B6C"/>
    <w:rsid w:val="00F95D04"/>
    <w:rsid w:val="00F96402"/>
    <w:rsid w:val="00FA0A86"/>
    <w:rsid w:val="00FA3E96"/>
    <w:rsid w:val="00FA4283"/>
    <w:rsid w:val="00FA5924"/>
    <w:rsid w:val="00FA626A"/>
    <w:rsid w:val="00FA6620"/>
    <w:rsid w:val="00FB27C9"/>
    <w:rsid w:val="00FB3E9B"/>
    <w:rsid w:val="00FB4D0E"/>
    <w:rsid w:val="00FB4EC6"/>
    <w:rsid w:val="00FB55B2"/>
    <w:rsid w:val="00FB5D85"/>
    <w:rsid w:val="00FB64F4"/>
    <w:rsid w:val="00FB6AE6"/>
    <w:rsid w:val="00FB7AB1"/>
    <w:rsid w:val="00FC0669"/>
    <w:rsid w:val="00FC3214"/>
    <w:rsid w:val="00FC5A80"/>
    <w:rsid w:val="00FC6AF0"/>
    <w:rsid w:val="00FC7D6F"/>
    <w:rsid w:val="00FD000E"/>
    <w:rsid w:val="00FD27CC"/>
    <w:rsid w:val="00FD2A7C"/>
    <w:rsid w:val="00FD2C5F"/>
    <w:rsid w:val="00FD306D"/>
    <w:rsid w:val="00FD36D3"/>
    <w:rsid w:val="00FD3A45"/>
    <w:rsid w:val="00FD3B69"/>
    <w:rsid w:val="00FD4884"/>
    <w:rsid w:val="00FE1422"/>
    <w:rsid w:val="00FE187A"/>
    <w:rsid w:val="00FE381D"/>
    <w:rsid w:val="00FE433C"/>
    <w:rsid w:val="00FE77FF"/>
    <w:rsid w:val="00FE7D45"/>
    <w:rsid w:val="00FF14E1"/>
    <w:rsid w:val="00FF51F5"/>
    <w:rsid w:val="00FF640D"/>
    <w:rsid w:val="00FF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6F4900"/>
  <w15:docId w15:val="{FA90073D-93D2-45A0-B1C0-5081AE04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qFormat="1"/>
    <w:lsdException w:name="List 2" w:semiHidden="1" w:unhideWhenUsed="1" w:qFormat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BC112D"/>
    <w:rPr>
      <w:rFonts w:ascii="Arial" w:hAnsi="Arial"/>
    </w:rPr>
  </w:style>
  <w:style w:type="paragraph" w:styleId="Heading1">
    <w:name w:val="heading 1"/>
    <w:next w:val="Bodycopy"/>
    <w:link w:val="Heading1Char"/>
    <w:autoRedefine/>
    <w:qFormat/>
    <w:rsid w:val="00567145"/>
    <w:pPr>
      <w:pageBreakBefore/>
      <w:numPr>
        <w:numId w:val="12"/>
      </w:numPr>
      <w:pBdr>
        <w:bottom w:val="single" w:sz="4" w:space="1" w:color="auto"/>
      </w:pBdr>
      <w:spacing w:after="120"/>
      <w:outlineLvl w:val="0"/>
    </w:pPr>
    <w:rPr>
      <w:rFonts w:ascii="Arial Bold" w:hAnsi="Arial Bold" w:cs="Arial"/>
      <w:b/>
      <w:sz w:val="28"/>
      <w:szCs w:val="24"/>
    </w:rPr>
  </w:style>
  <w:style w:type="paragraph" w:styleId="Heading2">
    <w:name w:val="heading 2"/>
    <w:next w:val="Bodycopy"/>
    <w:autoRedefine/>
    <w:qFormat/>
    <w:rsid w:val="00940C0B"/>
    <w:pPr>
      <w:numPr>
        <w:ilvl w:val="1"/>
        <w:numId w:val="12"/>
      </w:numPr>
      <w:spacing w:before="120" w:after="120"/>
      <w:outlineLvl w:val="1"/>
    </w:pPr>
    <w:rPr>
      <w:rFonts w:ascii="Arial Bold" w:eastAsia="Times" w:hAnsi="Arial Bold"/>
      <w:b/>
      <w:sz w:val="24"/>
      <w:lang w:val="en-GB"/>
    </w:rPr>
  </w:style>
  <w:style w:type="paragraph" w:styleId="Heading3">
    <w:name w:val="heading 3"/>
    <w:next w:val="Bodycopy"/>
    <w:link w:val="Heading3Char"/>
    <w:autoRedefine/>
    <w:qFormat/>
    <w:rsid w:val="00405F42"/>
    <w:pPr>
      <w:numPr>
        <w:ilvl w:val="2"/>
        <w:numId w:val="12"/>
      </w:numPr>
      <w:spacing w:before="60" w:after="120"/>
      <w:outlineLvl w:val="2"/>
    </w:pPr>
    <w:rPr>
      <w:rFonts w:ascii="Arial Bold" w:hAnsi="Arial Bold" w:cs="Arial"/>
      <w:b/>
    </w:rPr>
  </w:style>
  <w:style w:type="paragraph" w:styleId="Heading4">
    <w:name w:val="heading 4"/>
    <w:next w:val="Bodycopy"/>
    <w:link w:val="Heading4Char"/>
    <w:rsid w:val="00FA4283"/>
    <w:pPr>
      <w:keepNext/>
      <w:numPr>
        <w:ilvl w:val="3"/>
        <w:numId w:val="12"/>
      </w:numPr>
      <w:spacing w:before="120" w:after="120"/>
      <w:ind w:left="864"/>
      <w:outlineLvl w:val="3"/>
    </w:pPr>
    <w:rPr>
      <w:rFonts w:ascii="Arial" w:hAnsi="Arial"/>
      <w:i/>
      <w:szCs w:val="18"/>
    </w:rPr>
  </w:style>
  <w:style w:type="paragraph" w:styleId="Heading5">
    <w:name w:val="heading 5"/>
    <w:basedOn w:val="Normal"/>
    <w:next w:val="Bodycopy"/>
    <w:rsid w:val="00A140BF"/>
    <w:pPr>
      <w:numPr>
        <w:ilvl w:val="4"/>
        <w:numId w:val="12"/>
      </w:numPr>
      <w:outlineLvl w:val="4"/>
    </w:pPr>
    <w:rPr>
      <w:i/>
    </w:rPr>
  </w:style>
  <w:style w:type="paragraph" w:styleId="Heading6">
    <w:name w:val="heading 6"/>
    <w:basedOn w:val="Normal"/>
    <w:next w:val="Normal"/>
    <w:rsid w:val="00726958"/>
    <w:pPr>
      <w:numPr>
        <w:ilvl w:val="5"/>
        <w:numId w:val="12"/>
      </w:numPr>
      <w:outlineLvl w:val="5"/>
    </w:pPr>
    <w:rPr>
      <w:i/>
    </w:rPr>
  </w:style>
  <w:style w:type="paragraph" w:styleId="Heading7">
    <w:name w:val="heading 7"/>
    <w:basedOn w:val="Normal"/>
    <w:next w:val="Normal"/>
    <w:rsid w:val="00726958"/>
    <w:pPr>
      <w:numPr>
        <w:ilvl w:val="6"/>
        <w:numId w:val="12"/>
      </w:numPr>
      <w:outlineLvl w:val="6"/>
    </w:pPr>
    <w:rPr>
      <w:rFonts w:ascii="Times New Roman" w:hAnsi="Times New Roman"/>
      <w:i/>
    </w:rPr>
  </w:style>
  <w:style w:type="paragraph" w:styleId="Heading8">
    <w:name w:val="heading 8"/>
    <w:basedOn w:val="Normal"/>
    <w:next w:val="Normal"/>
    <w:rsid w:val="00726958"/>
    <w:pPr>
      <w:numPr>
        <w:ilvl w:val="7"/>
        <w:numId w:val="12"/>
      </w:numPr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rsid w:val="00726958"/>
    <w:pPr>
      <w:numPr>
        <w:ilvl w:val="8"/>
        <w:numId w:val="12"/>
      </w:numPr>
      <w:outlineLvl w:val="8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bold">
    <w:name w:val="Body copy bold"/>
    <w:autoRedefine/>
    <w:rsid w:val="00A41C4A"/>
    <w:pPr>
      <w:spacing w:after="120" w:line="240" w:lineRule="exact"/>
    </w:pPr>
    <w:rPr>
      <w:rFonts w:ascii="Arial" w:eastAsia="Times" w:hAnsi="Arial"/>
      <w:b/>
      <w:color w:val="000000"/>
      <w:lang w:val="en-GB"/>
    </w:rPr>
  </w:style>
  <w:style w:type="paragraph" w:styleId="Footer">
    <w:name w:val="footer"/>
    <w:basedOn w:val="Normal"/>
    <w:link w:val="FooterChar"/>
    <w:uiPriority w:val="99"/>
    <w:rsid w:val="00FF14E1"/>
    <w:pPr>
      <w:tabs>
        <w:tab w:val="center" w:pos="4680"/>
        <w:tab w:val="right" w:pos="9360"/>
      </w:tabs>
    </w:pPr>
    <w:rPr>
      <w:snapToGrid w:val="0"/>
      <w:sz w:val="16"/>
    </w:rPr>
  </w:style>
  <w:style w:type="character" w:styleId="Hyperlink">
    <w:name w:val="Hyperlink"/>
    <w:basedOn w:val="DefaultParagraphFont"/>
    <w:uiPriority w:val="99"/>
    <w:rsid w:val="00B42FE0"/>
    <w:rPr>
      <w:rFonts w:ascii="Arial" w:hAnsi="Arial"/>
      <w:b/>
      <w:color w:val="002776"/>
      <w:sz w:val="20"/>
      <w:u w:val="none"/>
    </w:rPr>
  </w:style>
  <w:style w:type="paragraph" w:customStyle="1" w:styleId="Bullet2">
    <w:name w:val="Bullet 2"/>
    <w:basedOn w:val="ListBullet2"/>
    <w:autoRedefine/>
    <w:qFormat/>
    <w:rsid w:val="00E757EE"/>
    <w:pPr>
      <w:numPr>
        <w:numId w:val="17"/>
      </w:numPr>
      <w:spacing w:after="60"/>
      <w:ind w:left="720"/>
    </w:pPr>
    <w:rPr>
      <w:sz w:val="20"/>
    </w:rPr>
  </w:style>
  <w:style w:type="paragraph" w:customStyle="1" w:styleId="Bullet1">
    <w:name w:val="Bullet 1"/>
    <w:basedOn w:val="ListBullet"/>
    <w:autoRedefine/>
    <w:qFormat/>
    <w:rsid w:val="00E3753D"/>
    <w:pPr>
      <w:spacing w:after="60"/>
    </w:pPr>
    <w:rPr>
      <w:color w:val="0000FF"/>
    </w:rPr>
  </w:style>
  <w:style w:type="paragraph" w:styleId="TOC1">
    <w:name w:val="toc 1"/>
    <w:basedOn w:val="Normal"/>
    <w:next w:val="Normal"/>
    <w:autoRedefine/>
    <w:uiPriority w:val="39"/>
    <w:rsid w:val="00661483"/>
    <w:pPr>
      <w:tabs>
        <w:tab w:val="left" w:pos="360"/>
        <w:tab w:val="right" w:leader="dot" w:pos="9360"/>
        <w:tab w:val="right" w:pos="1008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A41C4A"/>
    <w:pPr>
      <w:tabs>
        <w:tab w:val="left" w:pos="360"/>
        <w:tab w:val="left" w:pos="800"/>
        <w:tab w:val="right" w:leader="dot" w:pos="9360"/>
      </w:tabs>
      <w:ind w:left="36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B273A1"/>
    <w:pPr>
      <w:tabs>
        <w:tab w:val="left" w:pos="1325"/>
        <w:tab w:val="right" w:leader="dot" w:pos="9360"/>
      </w:tabs>
      <w:ind w:left="763"/>
    </w:pPr>
  </w:style>
  <w:style w:type="paragraph" w:styleId="TOC4">
    <w:name w:val="toc 4"/>
    <w:basedOn w:val="Normal"/>
    <w:next w:val="Normal"/>
    <w:uiPriority w:val="39"/>
    <w:rsid w:val="00303036"/>
    <w:pPr>
      <w:tabs>
        <w:tab w:val="left" w:pos="2088"/>
        <w:tab w:val="right" w:leader="dot" w:pos="9360"/>
      </w:tabs>
      <w:ind w:left="1325"/>
    </w:pPr>
    <w:rPr>
      <w:sz w:val="18"/>
    </w:rPr>
  </w:style>
  <w:style w:type="paragraph" w:styleId="TOC5">
    <w:name w:val="toc 5"/>
    <w:basedOn w:val="Normal"/>
    <w:next w:val="Normal"/>
    <w:semiHidden/>
    <w:rsid w:val="00176BE9"/>
    <w:pPr>
      <w:ind w:left="800"/>
    </w:pPr>
    <w:rPr>
      <w:sz w:val="18"/>
    </w:rPr>
  </w:style>
  <w:style w:type="paragraph" w:styleId="TOC6">
    <w:name w:val="toc 6"/>
    <w:basedOn w:val="Normal"/>
    <w:next w:val="Normal"/>
    <w:semiHidden/>
    <w:rsid w:val="00176BE9"/>
    <w:pPr>
      <w:ind w:left="1000"/>
    </w:pPr>
    <w:rPr>
      <w:sz w:val="18"/>
    </w:rPr>
  </w:style>
  <w:style w:type="paragraph" w:styleId="TOC7">
    <w:name w:val="toc 7"/>
    <w:basedOn w:val="Normal"/>
    <w:next w:val="Normal"/>
    <w:semiHidden/>
    <w:rsid w:val="00176BE9"/>
    <w:pPr>
      <w:ind w:left="1200"/>
    </w:pPr>
    <w:rPr>
      <w:sz w:val="18"/>
    </w:rPr>
  </w:style>
  <w:style w:type="paragraph" w:styleId="TOC8">
    <w:name w:val="toc 8"/>
    <w:basedOn w:val="Normal"/>
    <w:next w:val="Normal"/>
    <w:semiHidden/>
    <w:rsid w:val="00176BE9"/>
    <w:pPr>
      <w:ind w:left="1400"/>
    </w:pPr>
    <w:rPr>
      <w:sz w:val="18"/>
    </w:rPr>
  </w:style>
  <w:style w:type="paragraph" w:styleId="TOC9">
    <w:name w:val="toc 9"/>
    <w:basedOn w:val="Normal"/>
    <w:next w:val="Normal"/>
    <w:semiHidden/>
    <w:rsid w:val="00176BE9"/>
    <w:pPr>
      <w:ind w:left="1600"/>
    </w:pPr>
    <w:rPr>
      <w:sz w:val="18"/>
    </w:rPr>
  </w:style>
  <w:style w:type="paragraph" w:customStyle="1" w:styleId="Table">
    <w:name w:val="Table"/>
    <w:basedOn w:val="Normal"/>
    <w:semiHidden/>
    <w:rsid w:val="00176BE9"/>
    <w:pPr>
      <w:framePr w:hSpace="187" w:wrap="around" w:vAnchor="text" w:hAnchor="text" w:y="1"/>
    </w:pPr>
    <w:rPr>
      <w:rFonts w:ascii="Times New Roman" w:hAnsi="Times New Roman"/>
    </w:rPr>
  </w:style>
  <w:style w:type="paragraph" w:customStyle="1" w:styleId="DocumentControlInformation">
    <w:name w:val="Document Control Information"/>
    <w:autoRedefine/>
    <w:rsid w:val="00C55D0A"/>
    <w:pPr>
      <w:pageBreakBefore/>
      <w:spacing w:after="240"/>
    </w:pPr>
    <w:rPr>
      <w:rFonts w:ascii="Arial" w:hAnsi="Arial" w:cs="Arial"/>
      <w:b/>
      <w:color w:val="002776"/>
      <w:sz w:val="24"/>
      <w:szCs w:val="24"/>
    </w:rPr>
  </w:style>
  <w:style w:type="paragraph" w:customStyle="1" w:styleId="Tabletext">
    <w:name w:val="Tabletext"/>
    <w:basedOn w:val="Normal"/>
    <w:autoRedefine/>
    <w:qFormat/>
    <w:rsid w:val="00325780"/>
    <w:pPr>
      <w:jc w:val="both"/>
    </w:pPr>
    <w:rPr>
      <w:sz w:val="18"/>
    </w:rPr>
  </w:style>
  <w:style w:type="paragraph" w:customStyle="1" w:styleId="StyleTitleLeft281">
    <w:name w:val="Style Title + Left:  2.81&quot;"/>
    <w:basedOn w:val="Normal"/>
    <w:semiHidden/>
    <w:rsid w:val="0010050A"/>
    <w:pPr>
      <w:ind w:left="4050"/>
    </w:pPr>
    <w:rPr>
      <w:rFonts w:ascii="Garamond 3" w:hAnsi="Garamond 3"/>
      <w:bCs/>
      <w:sz w:val="48"/>
    </w:rPr>
  </w:style>
  <w:style w:type="paragraph" w:customStyle="1" w:styleId="FooterLandscape">
    <w:name w:val="FooterLandscape"/>
    <w:basedOn w:val="Footer"/>
    <w:semiHidden/>
    <w:rsid w:val="00176BE9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customStyle="1" w:styleId="Bullet3">
    <w:name w:val="Bullet 3"/>
    <w:basedOn w:val="Bullet2"/>
    <w:rsid w:val="00F32911"/>
    <w:pPr>
      <w:numPr>
        <w:numId w:val="27"/>
      </w:numPr>
      <w:ind w:left="1080"/>
    </w:pPr>
  </w:style>
  <w:style w:type="paragraph" w:customStyle="1" w:styleId="Tablehead1">
    <w:name w:val="Tablehead1"/>
    <w:basedOn w:val="Normal"/>
    <w:qFormat/>
    <w:rsid w:val="00C55D0A"/>
    <w:pPr>
      <w:keepNext/>
      <w:spacing w:before="60" w:after="60"/>
      <w:jc w:val="center"/>
    </w:pPr>
    <w:rPr>
      <w:rFonts w:ascii="Arial Bold" w:hAnsi="Arial Bold"/>
      <w:b/>
      <w:bCs/>
      <w:color w:val="FFFFFF"/>
      <w:sz w:val="18"/>
    </w:rPr>
  </w:style>
  <w:style w:type="numbering" w:styleId="111111">
    <w:name w:val="Outline List 2"/>
    <w:basedOn w:val="NoList"/>
    <w:semiHidden/>
    <w:rsid w:val="00176BE9"/>
    <w:pPr>
      <w:numPr>
        <w:numId w:val="1"/>
      </w:numPr>
    </w:pPr>
  </w:style>
  <w:style w:type="numbering" w:styleId="1ai">
    <w:name w:val="Outline List 1"/>
    <w:basedOn w:val="NoList"/>
    <w:semiHidden/>
    <w:rsid w:val="00176BE9"/>
    <w:pPr>
      <w:numPr>
        <w:numId w:val="2"/>
      </w:numPr>
    </w:pPr>
  </w:style>
  <w:style w:type="numbering" w:styleId="ArticleSection">
    <w:name w:val="Outline List 3"/>
    <w:basedOn w:val="NoList"/>
    <w:semiHidden/>
    <w:rsid w:val="00176BE9"/>
    <w:pPr>
      <w:numPr>
        <w:numId w:val="3"/>
      </w:numPr>
    </w:pPr>
  </w:style>
  <w:style w:type="character" w:customStyle="1" w:styleId="BodyTextIndentChar">
    <w:name w:val="Body Text Indent Char"/>
    <w:basedOn w:val="DefaultParagraphFont"/>
    <w:link w:val="BodyTextIndent"/>
    <w:semiHidden/>
    <w:rsid w:val="00FC6AF0"/>
    <w:rPr>
      <w:rFonts w:ascii="Arial" w:hAnsi="Arial"/>
    </w:rPr>
  </w:style>
  <w:style w:type="paragraph" w:styleId="BodyTextIndent">
    <w:name w:val="Body Text Indent"/>
    <w:basedOn w:val="Normal"/>
    <w:link w:val="BodyTextIndentChar"/>
    <w:semiHidden/>
    <w:rsid w:val="00176BE9"/>
    <w:pPr>
      <w:spacing w:after="120"/>
      <w:ind w:left="360"/>
    </w:pPr>
  </w:style>
  <w:style w:type="paragraph" w:customStyle="1" w:styleId="TOC">
    <w:name w:val="TOC"/>
    <w:autoRedefine/>
    <w:rsid w:val="00940C0B"/>
    <w:pPr>
      <w:spacing w:after="240"/>
    </w:pPr>
    <w:rPr>
      <w:rFonts w:ascii="Arial" w:hAnsi="Arial" w:cs="Arial"/>
      <w:b/>
      <w:sz w:val="24"/>
      <w:szCs w:val="24"/>
    </w:rPr>
  </w:style>
  <w:style w:type="paragraph" w:styleId="Closing">
    <w:name w:val="Closing"/>
    <w:basedOn w:val="Normal"/>
    <w:semiHidden/>
    <w:rsid w:val="00176BE9"/>
    <w:pPr>
      <w:ind w:left="4320"/>
    </w:pPr>
  </w:style>
  <w:style w:type="paragraph" w:styleId="Date">
    <w:name w:val="Date"/>
    <w:basedOn w:val="Normal"/>
    <w:next w:val="Normal"/>
    <w:semiHidden/>
    <w:rsid w:val="00176BE9"/>
  </w:style>
  <w:style w:type="paragraph" w:styleId="E-mailSignature">
    <w:name w:val="E-mail Signature"/>
    <w:basedOn w:val="Normal"/>
    <w:semiHidden/>
    <w:rsid w:val="00176BE9"/>
  </w:style>
  <w:style w:type="paragraph" w:styleId="EnvelopeAddress">
    <w:name w:val="envelope address"/>
    <w:basedOn w:val="Normal"/>
    <w:semiHidden/>
    <w:rsid w:val="00176BE9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176BE9"/>
    <w:rPr>
      <w:rFonts w:cs="Arial"/>
    </w:rPr>
  </w:style>
  <w:style w:type="character" w:styleId="FollowedHyperlink">
    <w:name w:val="FollowedHyperlink"/>
    <w:basedOn w:val="DefaultParagraphFont"/>
    <w:semiHidden/>
    <w:rsid w:val="00176BE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76BE9"/>
  </w:style>
  <w:style w:type="paragraph" w:styleId="HTMLAddress">
    <w:name w:val="HTML Address"/>
    <w:basedOn w:val="Normal"/>
    <w:semiHidden/>
    <w:rsid w:val="00176BE9"/>
    <w:rPr>
      <w:i/>
      <w:iCs/>
    </w:rPr>
  </w:style>
  <w:style w:type="character" w:styleId="HTMLCite">
    <w:name w:val="HTML Cite"/>
    <w:basedOn w:val="DefaultParagraphFont"/>
    <w:semiHidden/>
    <w:rsid w:val="00176BE9"/>
    <w:rPr>
      <w:i/>
      <w:iCs/>
    </w:rPr>
  </w:style>
  <w:style w:type="character" w:styleId="HTMLCode">
    <w:name w:val="HTML Code"/>
    <w:basedOn w:val="DefaultParagraphFont"/>
    <w:semiHidden/>
    <w:rsid w:val="00176BE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176BE9"/>
    <w:rPr>
      <w:i/>
      <w:iCs/>
    </w:rPr>
  </w:style>
  <w:style w:type="character" w:styleId="HTMLKeyboard">
    <w:name w:val="HTML Keyboard"/>
    <w:basedOn w:val="DefaultParagraphFont"/>
    <w:semiHidden/>
    <w:rsid w:val="00176BE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76BE9"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sid w:val="00176BE9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176BE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176BE9"/>
    <w:rPr>
      <w:i/>
      <w:iCs/>
    </w:rPr>
  </w:style>
  <w:style w:type="character" w:styleId="LineNumber">
    <w:name w:val="line number"/>
    <w:basedOn w:val="DefaultParagraphFont"/>
    <w:semiHidden/>
    <w:rsid w:val="00176BE9"/>
  </w:style>
  <w:style w:type="paragraph" w:styleId="List">
    <w:name w:val="List"/>
    <w:basedOn w:val="Bodycopy"/>
    <w:autoRedefine/>
    <w:semiHidden/>
    <w:qFormat/>
    <w:rsid w:val="00BB2DF1"/>
    <w:pPr>
      <w:numPr>
        <w:numId w:val="18"/>
      </w:numPr>
      <w:spacing w:after="0"/>
    </w:pPr>
  </w:style>
  <w:style w:type="paragraph" w:styleId="List2">
    <w:name w:val="List 2"/>
    <w:basedOn w:val="Bodycopy"/>
    <w:autoRedefine/>
    <w:semiHidden/>
    <w:qFormat/>
    <w:rsid w:val="00E33D7E"/>
    <w:pPr>
      <w:numPr>
        <w:numId w:val="13"/>
      </w:numPr>
      <w:spacing w:after="0"/>
    </w:pPr>
  </w:style>
  <w:style w:type="paragraph" w:styleId="List3">
    <w:name w:val="List 3"/>
    <w:basedOn w:val="Normal"/>
    <w:semiHidden/>
    <w:rsid w:val="00176BE9"/>
    <w:pPr>
      <w:ind w:left="1080" w:hanging="360"/>
    </w:pPr>
  </w:style>
  <w:style w:type="paragraph" w:styleId="List4">
    <w:name w:val="List 4"/>
    <w:basedOn w:val="Normal"/>
    <w:semiHidden/>
    <w:rsid w:val="00176BE9"/>
    <w:pPr>
      <w:ind w:left="1440" w:hanging="360"/>
    </w:pPr>
  </w:style>
  <w:style w:type="paragraph" w:styleId="List5">
    <w:name w:val="List 5"/>
    <w:basedOn w:val="Normal"/>
    <w:semiHidden/>
    <w:rsid w:val="00176BE9"/>
    <w:pPr>
      <w:ind w:left="1800" w:hanging="360"/>
    </w:pPr>
  </w:style>
  <w:style w:type="paragraph" w:styleId="ListBullet">
    <w:name w:val="List Bullet"/>
    <w:basedOn w:val="Bodycopy"/>
    <w:autoRedefine/>
    <w:semiHidden/>
    <w:rsid w:val="007A548C"/>
    <w:pPr>
      <w:numPr>
        <w:numId w:val="4"/>
      </w:numPr>
      <w:spacing w:after="0"/>
    </w:pPr>
  </w:style>
  <w:style w:type="paragraph" w:styleId="ListBullet2">
    <w:name w:val="List Bullet 2"/>
    <w:basedOn w:val="Bodycopy"/>
    <w:autoRedefine/>
    <w:semiHidden/>
    <w:rsid w:val="007350B6"/>
    <w:pPr>
      <w:numPr>
        <w:numId w:val="5"/>
      </w:numPr>
      <w:spacing w:after="0"/>
    </w:pPr>
    <w:rPr>
      <w:rFonts w:cs="Arial"/>
      <w:bCs/>
      <w:sz w:val="18"/>
      <w:szCs w:val="18"/>
    </w:rPr>
  </w:style>
  <w:style w:type="paragraph" w:styleId="ListBullet3">
    <w:name w:val="List Bullet 3"/>
    <w:basedOn w:val="Normal"/>
    <w:autoRedefine/>
    <w:semiHidden/>
    <w:rsid w:val="00176BE9"/>
    <w:pPr>
      <w:numPr>
        <w:numId w:val="6"/>
      </w:numPr>
    </w:pPr>
  </w:style>
  <w:style w:type="paragraph" w:styleId="ListBullet4">
    <w:name w:val="List Bullet 4"/>
    <w:basedOn w:val="Normal"/>
    <w:autoRedefine/>
    <w:semiHidden/>
    <w:rsid w:val="00176BE9"/>
    <w:pPr>
      <w:numPr>
        <w:numId w:val="7"/>
      </w:numPr>
    </w:pPr>
  </w:style>
  <w:style w:type="paragraph" w:styleId="ListBullet5">
    <w:name w:val="List Bullet 5"/>
    <w:basedOn w:val="Normal"/>
    <w:autoRedefine/>
    <w:semiHidden/>
    <w:rsid w:val="00176BE9"/>
    <w:pPr>
      <w:numPr>
        <w:numId w:val="8"/>
      </w:numPr>
    </w:pPr>
  </w:style>
  <w:style w:type="paragraph" w:styleId="ListContinue">
    <w:name w:val="List Continue"/>
    <w:basedOn w:val="Normal"/>
    <w:semiHidden/>
    <w:rsid w:val="00176BE9"/>
    <w:pPr>
      <w:spacing w:after="120"/>
      <w:ind w:left="360"/>
    </w:pPr>
  </w:style>
  <w:style w:type="paragraph" w:styleId="ListContinue2">
    <w:name w:val="List Continue 2"/>
    <w:basedOn w:val="Normal"/>
    <w:semiHidden/>
    <w:rsid w:val="00176BE9"/>
    <w:pPr>
      <w:spacing w:after="120"/>
      <w:ind w:left="720"/>
    </w:pPr>
  </w:style>
  <w:style w:type="paragraph" w:styleId="ListContinue3">
    <w:name w:val="List Continue 3"/>
    <w:basedOn w:val="Normal"/>
    <w:semiHidden/>
    <w:rsid w:val="00176BE9"/>
    <w:pPr>
      <w:spacing w:after="120"/>
      <w:ind w:left="1080"/>
    </w:pPr>
  </w:style>
  <w:style w:type="paragraph" w:styleId="ListContinue4">
    <w:name w:val="List Continue 4"/>
    <w:basedOn w:val="Normal"/>
    <w:semiHidden/>
    <w:rsid w:val="00176BE9"/>
    <w:pPr>
      <w:spacing w:after="120"/>
      <w:ind w:left="1440"/>
    </w:pPr>
  </w:style>
  <w:style w:type="paragraph" w:styleId="ListContinue5">
    <w:name w:val="List Continue 5"/>
    <w:basedOn w:val="Normal"/>
    <w:semiHidden/>
    <w:rsid w:val="00176BE9"/>
    <w:pPr>
      <w:spacing w:after="120"/>
      <w:ind w:left="1800"/>
    </w:pPr>
  </w:style>
  <w:style w:type="paragraph" w:styleId="ListNumber">
    <w:name w:val="List Number"/>
    <w:basedOn w:val="Normal"/>
    <w:link w:val="ListNumberChar"/>
    <w:qFormat/>
    <w:rsid w:val="00A61555"/>
    <w:pPr>
      <w:numPr>
        <w:numId w:val="23"/>
      </w:numPr>
      <w:spacing w:after="60"/>
    </w:pPr>
  </w:style>
  <w:style w:type="paragraph" w:styleId="ListNumber2">
    <w:name w:val="List Number 2"/>
    <w:basedOn w:val="Normal"/>
    <w:qFormat/>
    <w:rsid w:val="00800EEB"/>
    <w:pPr>
      <w:numPr>
        <w:numId w:val="21"/>
      </w:numPr>
      <w:spacing w:after="60"/>
    </w:pPr>
  </w:style>
  <w:style w:type="paragraph" w:styleId="ListNumber3">
    <w:name w:val="List Number 3"/>
    <w:basedOn w:val="Normal"/>
    <w:semiHidden/>
    <w:rsid w:val="00176BE9"/>
    <w:pPr>
      <w:numPr>
        <w:numId w:val="9"/>
      </w:numPr>
    </w:pPr>
  </w:style>
  <w:style w:type="paragraph" w:styleId="ListNumber4">
    <w:name w:val="List Number 4"/>
    <w:basedOn w:val="Normal"/>
    <w:semiHidden/>
    <w:rsid w:val="00176BE9"/>
    <w:pPr>
      <w:numPr>
        <w:numId w:val="10"/>
      </w:numPr>
    </w:pPr>
  </w:style>
  <w:style w:type="paragraph" w:styleId="ListNumber5">
    <w:name w:val="List Number 5"/>
    <w:basedOn w:val="Normal"/>
    <w:semiHidden/>
    <w:rsid w:val="00176BE9"/>
    <w:pPr>
      <w:numPr>
        <w:numId w:val="11"/>
      </w:numPr>
    </w:pPr>
  </w:style>
  <w:style w:type="paragraph" w:styleId="MessageHeader">
    <w:name w:val="Message Header"/>
    <w:basedOn w:val="Normal"/>
    <w:semiHidden/>
    <w:rsid w:val="00176B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176BE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rsid w:val="00176BE9"/>
    <w:pPr>
      <w:ind w:left="720"/>
    </w:pPr>
  </w:style>
  <w:style w:type="paragraph" w:styleId="NoteHeading">
    <w:name w:val="Note Heading"/>
    <w:basedOn w:val="Normal"/>
    <w:next w:val="Normal"/>
    <w:semiHidden/>
    <w:rsid w:val="00176BE9"/>
  </w:style>
  <w:style w:type="paragraph" w:styleId="PlainText">
    <w:name w:val="Plain Text"/>
    <w:basedOn w:val="Normal"/>
    <w:semiHidden/>
    <w:rsid w:val="00176BE9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176BE9"/>
  </w:style>
  <w:style w:type="paragraph" w:styleId="Signature">
    <w:name w:val="Signature"/>
    <w:basedOn w:val="Normal"/>
    <w:semiHidden/>
    <w:rsid w:val="00176BE9"/>
    <w:pPr>
      <w:ind w:left="4320"/>
    </w:pPr>
  </w:style>
  <w:style w:type="table" w:styleId="Table3Deffects1">
    <w:name w:val="Table 3D effects 1"/>
    <w:basedOn w:val="TableNormal"/>
    <w:semiHidden/>
    <w:rsid w:val="00176BE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76BE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76BE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76B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76B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76BE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76BE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76BE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76BE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76BE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76BE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76BE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76BE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76BE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76BE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76BE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76BE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D82F18"/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0C0"/>
        <w:vAlign w:val="center"/>
      </w:tcPr>
    </w:tblStylePr>
  </w:style>
  <w:style w:type="table" w:styleId="TableGrid1">
    <w:name w:val="Table Grid 1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76BE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76BE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76BE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76BE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76BE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76BE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76BE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76BE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76BE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76BE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76BE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76BE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76BE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76BE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76BE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7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76BE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76BE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76BE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3Last">
    <w:name w:val="Bullet 3 Last"/>
    <w:basedOn w:val="Bullet3"/>
    <w:rsid w:val="00F32911"/>
    <w:pPr>
      <w:spacing w:after="120"/>
    </w:pPr>
  </w:style>
  <w:style w:type="paragraph" w:customStyle="1" w:styleId="FigureCaption">
    <w:name w:val="Figure Caption"/>
    <w:basedOn w:val="Normal"/>
    <w:rsid w:val="00FA6620"/>
    <w:pPr>
      <w:spacing w:after="120"/>
      <w:jc w:val="center"/>
    </w:pPr>
    <w:rPr>
      <w:rFonts w:cs="Arial"/>
      <w:b/>
      <w:sz w:val="18"/>
    </w:rPr>
  </w:style>
  <w:style w:type="paragraph" w:customStyle="1" w:styleId="ListNumberLast">
    <w:name w:val="List Number Last"/>
    <w:basedOn w:val="ListNumber"/>
    <w:link w:val="ListNumberLastChar"/>
    <w:rsid w:val="00187FEC"/>
  </w:style>
  <w:style w:type="character" w:customStyle="1" w:styleId="Heading1Char">
    <w:name w:val="Heading 1 Char"/>
    <w:basedOn w:val="DefaultParagraphFont"/>
    <w:link w:val="Heading1"/>
    <w:rsid w:val="00567145"/>
    <w:rPr>
      <w:rFonts w:ascii="Arial Bold" w:hAnsi="Arial Bold" w:cs="Arial"/>
      <w:b/>
      <w:sz w:val="28"/>
      <w:szCs w:val="24"/>
    </w:rPr>
  </w:style>
  <w:style w:type="character" w:customStyle="1" w:styleId="ListNumberChar">
    <w:name w:val="List Number Char"/>
    <w:basedOn w:val="DefaultParagraphFont"/>
    <w:link w:val="ListNumber"/>
    <w:rsid w:val="00A61555"/>
    <w:rPr>
      <w:rFonts w:ascii="Arial" w:hAnsi="Arial"/>
    </w:rPr>
  </w:style>
  <w:style w:type="character" w:customStyle="1" w:styleId="ListNumberLastChar">
    <w:name w:val="List Number Last Char"/>
    <w:basedOn w:val="ListNumberChar"/>
    <w:link w:val="ListNumberLast"/>
    <w:rsid w:val="00187FEC"/>
    <w:rPr>
      <w:rFonts w:ascii="Arial" w:hAnsi="Arial"/>
    </w:rPr>
  </w:style>
  <w:style w:type="paragraph" w:styleId="BalloonText">
    <w:name w:val="Balloon Text"/>
    <w:basedOn w:val="Normal"/>
    <w:link w:val="BalloonTextChar"/>
    <w:rsid w:val="0087668A"/>
    <w:rPr>
      <w:rFonts w:ascii="Tahoma" w:hAnsi="Tahoma" w:cs="Tahoma"/>
      <w:sz w:val="16"/>
      <w:szCs w:val="16"/>
    </w:rPr>
  </w:style>
  <w:style w:type="paragraph" w:customStyle="1" w:styleId="numbullet1">
    <w:name w:val="numbullet1"/>
    <w:basedOn w:val="Normal"/>
    <w:qFormat/>
    <w:rsid w:val="00E24955"/>
    <w:pPr>
      <w:numPr>
        <w:numId w:val="19"/>
      </w:numPr>
      <w:spacing w:after="60"/>
      <w:ind w:left="720"/>
    </w:pPr>
    <w:rPr>
      <w:szCs w:val="16"/>
    </w:rPr>
  </w:style>
  <w:style w:type="paragraph" w:customStyle="1" w:styleId="numbullet2">
    <w:name w:val="numbullet2"/>
    <w:basedOn w:val="Normal"/>
    <w:rsid w:val="00E24955"/>
    <w:pPr>
      <w:numPr>
        <w:numId w:val="20"/>
      </w:numPr>
      <w:spacing w:after="60"/>
      <w:ind w:left="1080"/>
    </w:pPr>
    <w:rPr>
      <w:szCs w:val="16"/>
    </w:rPr>
  </w:style>
  <w:style w:type="paragraph" w:customStyle="1" w:styleId="numbullet3">
    <w:name w:val="numbullet3"/>
    <w:basedOn w:val="numbullet2"/>
    <w:rsid w:val="00CD37E5"/>
    <w:pPr>
      <w:numPr>
        <w:numId w:val="26"/>
      </w:numPr>
    </w:pPr>
  </w:style>
  <w:style w:type="paragraph" w:customStyle="1" w:styleId="DocumentInformation">
    <w:name w:val="Document Information"/>
    <w:link w:val="DocumentInformationChar"/>
    <w:autoRedefine/>
    <w:rsid w:val="00313719"/>
    <w:pPr>
      <w:spacing w:before="240" w:after="180"/>
    </w:pPr>
    <w:rPr>
      <w:rFonts w:ascii="Arial" w:hAnsi="Arial" w:cs="Arial"/>
      <w:b/>
      <w:color w:val="002776"/>
      <w:sz w:val="24"/>
      <w:szCs w:val="24"/>
    </w:rPr>
  </w:style>
  <w:style w:type="character" w:customStyle="1" w:styleId="DocumentInformationChar">
    <w:name w:val="Document Information Char"/>
    <w:basedOn w:val="DefaultParagraphFont"/>
    <w:link w:val="DocumentInformation"/>
    <w:rsid w:val="00313719"/>
    <w:rPr>
      <w:rFonts w:ascii="Arial" w:hAnsi="Arial" w:cs="Arial"/>
      <w:b/>
      <w:color w:val="002776"/>
      <w:sz w:val="24"/>
      <w:szCs w:val="24"/>
      <w:lang w:val="en-US" w:eastAsia="en-US" w:bidi="ar-SA"/>
    </w:rPr>
  </w:style>
  <w:style w:type="paragraph" w:customStyle="1" w:styleId="Bodycopy">
    <w:name w:val="Body copy"/>
    <w:link w:val="BodycopyChar"/>
    <w:qFormat/>
    <w:rsid w:val="00716241"/>
    <w:pPr>
      <w:spacing w:after="120"/>
    </w:pPr>
    <w:rPr>
      <w:rFonts w:ascii="Arial" w:eastAsia="Times" w:hAnsi="Arial"/>
      <w:color w:val="000000"/>
      <w:lang w:val="en-GB"/>
    </w:rPr>
  </w:style>
  <w:style w:type="character" w:customStyle="1" w:styleId="BodycopyChar">
    <w:name w:val="Body copy Char"/>
    <w:basedOn w:val="DefaultParagraphFont"/>
    <w:link w:val="Bodycopy"/>
    <w:rsid w:val="00716241"/>
    <w:rPr>
      <w:rFonts w:ascii="Arial" w:eastAsia="Times" w:hAnsi="Arial"/>
      <w:color w:val="000000"/>
      <w:lang w:val="en-GB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FF14E1"/>
    <w:rPr>
      <w:rFonts w:ascii="Arial" w:hAnsi="Arial"/>
      <w:snapToGrid w:val="0"/>
      <w:sz w:val="16"/>
    </w:rPr>
  </w:style>
  <w:style w:type="paragraph" w:customStyle="1" w:styleId="Projectname">
    <w:name w:val="Project name"/>
    <w:basedOn w:val="Normal"/>
    <w:rsid w:val="009D6BA1"/>
    <w:pPr>
      <w:spacing w:before="2400" w:after="240"/>
      <w:jc w:val="right"/>
    </w:pPr>
    <w:rPr>
      <w:rFonts w:ascii="Times New Roman" w:hAnsi="Times New Roman"/>
      <w:color w:val="92D400"/>
      <w:sz w:val="48"/>
      <w:szCs w:val="48"/>
    </w:rPr>
  </w:style>
  <w:style w:type="paragraph" w:customStyle="1" w:styleId="Toolordeliverablename">
    <w:name w:val="Tool or deliverable name"/>
    <w:rsid w:val="00067498"/>
    <w:pPr>
      <w:spacing w:before="360"/>
      <w:ind w:left="1440"/>
    </w:pPr>
    <w:rPr>
      <w:rFonts w:cs="Arial"/>
      <w:color w:val="92D400"/>
      <w:sz w:val="60"/>
      <w:szCs w:val="24"/>
    </w:rPr>
  </w:style>
  <w:style w:type="character" w:customStyle="1" w:styleId="BalloonTextChar">
    <w:name w:val="Balloon Text Char"/>
    <w:basedOn w:val="DefaultParagraphFont"/>
    <w:link w:val="BalloonText"/>
    <w:rsid w:val="0087668A"/>
    <w:rPr>
      <w:rFonts w:ascii="Tahoma" w:hAnsi="Tahoma" w:cs="Tahoma"/>
      <w:sz w:val="16"/>
      <w:szCs w:val="16"/>
    </w:rPr>
  </w:style>
  <w:style w:type="paragraph" w:customStyle="1" w:styleId="Copyright">
    <w:name w:val="Copyright"/>
    <w:autoRedefine/>
    <w:rsid w:val="0015255D"/>
    <w:pPr>
      <w:autoSpaceDE w:val="0"/>
      <w:autoSpaceDN w:val="0"/>
      <w:adjustRightInd w:val="0"/>
      <w:spacing w:after="120" w:line="276" w:lineRule="auto"/>
      <w:ind w:left="2880"/>
    </w:pPr>
    <w:rPr>
      <w:rFonts w:ascii="Arial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F17B9F"/>
    <w:pPr>
      <w:pageBreakBefore/>
      <w:autoSpaceDE w:val="0"/>
      <w:autoSpaceDN w:val="0"/>
      <w:adjustRightInd w:val="0"/>
      <w:spacing w:before="4800" w:line="276" w:lineRule="auto"/>
      <w:ind w:left="2880"/>
    </w:pPr>
    <w:rPr>
      <w:rFonts w:ascii="Arial" w:hAnsi="Arial" w:cs="Arial"/>
      <w:b/>
      <w:color w:val="333333"/>
      <w:sz w:val="16"/>
    </w:rPr>
  </w:style>
  <w:style w:type="character" w:styleId="PlaceholderText">
    <w:name w:val="Placeholder Text"/>
    <w:basedOn w:val="DefaultParagraphFont"/>
    <w:uiPriority w:val="99"/>
    <w:semiHidden/>
    <w:rsid w:val="005B0707"/>
    <w:rPr>
      <w:color w:val="808080"/>
    </w:rPr>
  </w:style>
  <w:style w:type="paragraph" w:customStyle="1" w:styleId="DocumentIdentification">
    <w:name w:val="Document Identification"/>
    <w:autoRedefine/>
    <w:rsid w:val="0049677E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Documentname">
    <w:name w:val="Document name"/>
    <w:autoRedefine/>
    <w:rsid w:val="0049677E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Insertnameoftheproject">
    <w:name w:val="&lt;Insert name of the project&gt;"/>
    <w:rsid w:val="0049677E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Bullet1Last">
    <w:name w:val="Bullet 1 Last"/>
    <w:basedOn w:val="Bullet1"/>
    <w:next w:val="Bodycopy"/>
    <w:autoRedefine/>
    <w:rsid w:val="00363F8F"/>
    <w:pPr>
      <w:spacing w:after="120"/>
    </w:pPr>
  </w:style>
  <w:style w:type="paragraph" w:customStyle="1" w:styleId="Bullet2Last">
    <w:name w:val="Bullet 2 Last"/>
    <w:basedOn w:val="Bullet2"/>
    <w:next w:val="Bodycopy"/>
    <w:autoRedefine/>
    <w:rsid w:val="00363F8F"/>
    <w:pPr>
      <w:spacing w:after="120"/>
    </w:pPr>
  </w:style>
  <w:style w:type="paragraph" w:customStyle="1" w:styleId="Copyrightsubhead">
    <w:name w:val="Copyright subhead"/>
    <w:basedOn w:val="CopyrightDeloitteBold"/>
    <w:next w:val="Copyright"/>
    <w:rsid w:val="0015255D"/>
    <w:pPr>
      <w:pageBreakBefore w:val="0"/>
      <w:spacing w:before="120"/>
    </w:pPr>
    <w:rPr>
      <w:rFonts w:ascii="Arial Bold" w:hAnsi="Arial Bold"/>
    </w:rPr>
  </w:style>
  <w:style w:type="paragraph" w:customStyle="1" w:styleId="List2Last">
    <w:name w:val="List 2 Last"/>
    <w:basedOn w:val="List2"/>
    <w:next w:val="Bodycopy"/>
    <w:autoRedefine/>
    <w:rsid w:val="00BD58C9"/>
    <w:pPr>
      <w:spacing w:after="120"/>
    </w:pPr>
  </w:style>
  <w:style w:type="paragraph" w:customStyle="1" w:styleId="ListLast">
    <w:name w:val="List Last"/>
    <w:basedOn w:val="List"/>
    <w:autoRedefine/>
    <w:rsid w:val="00460FC2"/>
    <w:pPr>
      <w:numPr>
        <w:numId w:val="16"/>
      </w:numPr>
      <w:spacing w:after="120"/>
    </w:pPr>
  </w:style>
  <w:style w:type="numbering" w:customStyle="1" w:styleId="Style1">
    <w:name w:val="Style1"/>
    <w:uiPriority w:val="99"/>
    <w:rsid w:val="00E33D7E"/>
    <w:pPr>
      <w:numPr>
        <w:numId w:val="14"/>
      </w:numPr>
    </w:pPr>
  </w:style>
  <w:style w:type="numbering" w:customStyle="1" w:styleId="List1">
    <w:name w:val="List 1"/>
    <w:uiPriority w:val="99"/>
    <w:rsid w:val="00460FC2"/>
    <w:pPr>
      <w:numPr>
        <w:numId w:val="15"/>
      </w:numPr>
    </w:pPr>
  </w:style>
  <w:style w:type="character" w:customStyle="1" w:styleId="Heading3Char">
    <w:name w:val="Heading 3 Char"/>
    <w:basedOn w:val="DefaultParagraphFont"/>
    <w:link w:val="Heading3"/>
    <w:rsid w:val="00405F42"/>
    <w:rPr>
      <w:rFonts w:ascii="Arial Bold" w:hAnsi="Arial Bold" w:cs="Arial"/>
      <w:b/>
    </w:rPr>
  </w:style>
  <w:style w:type="paragraph" w:customStyle="1" w:styleId="StyleToolordeliverablenameCustomColorRGB039118Left">
    <w:name w:val="Style Tool or deliverable name + Custom Color(RGB(039118)) Left:..."/>
    <w:basedOn w:val="Toolordeliverablename"/>
    <w:rsid w:val="00125C8B"/>
    <w:rPr>
      <w:rFonts w:cs="Times New Roman"/>
      <w:color w:val="002776"/>
      <w:szCs w:val="20"/>
    </w:rPr>
  </w:style>
  <w:style w:type="paragraph" w:customStyle="1" w:styleId="Tablebullet">
    <w:name w:val="Tablebullet"/>
    <w:basedOn w:val="Tabletext"/>
    <w:rsid w:val="00730AAF"/>
    <w:pPr>
      <w:numPr>
        <w:numId w:val="22"/>
      </w:numPr>
      <w:spacing w:before="20" w:after="20"/>
    </w:pPr>
  </w:style>
  <w:style w:type="paragraph" w:styleId="Header">
    <w:name w:val="header"/>
    <w:basedOn w:val="Normal"/>
    <w:link w:val="HeaderChar"/>
    <w:rsid w:val="006A0EEA"/>
    <w:pPr>
      <w:tabs>
        <w:tab w:val="center" w:pos="4680"/>
        <w:tab w:val="right" w:pos="9360"/>
      </w:tabs>
      <w:jc w:val="center"/>
    </w:pPr>
    <w:rPr>
      <w:rFonts w:ascii="Arial Bold" w:hAnsi="Arial Bold"/>
      <w:b/>
    </w:rPr>
  </w:style>
  <w:style w:type="character" w:customStyle="1" w:styleId="HeaderChar">
    <w:name w:val="Header Char"/>
    <w:basedOn w:val="DefaultParagraphFont"/>
    <w:link w:val="Header"/>
    <w:rsid w:val="006A0EEA"/>
    <w:rPr>
      <w:rFonts w:ascii="Arial Bold" w:hAnsi="Arial Bold"/>
      <w:b/>
    </w:rPr>
  </w:style>
  <w:style w:type="paragraph" w:customStyle="1" w:styleId="TableNumber">
    <w:name w:val="TableNumber"/>
    <w:basedOn w:val="Tablehead1"/>
    <w:next w:val="Bodycopy"/>
    <w:rsid w:val="009F4702"/>
    <w:pPr>
      <w:numPr>
        <w:numId w:val="24"/>
      </w:numPr>
    </w:pPr>
    <w:rPr>
      <w:color w:val="auto"/>
    </w:rPr>
  </w:style>
  <w:style w:type="paragraph" w:customStyle="1" w:styleId="TableList">
    <w:name w:val="TableList"/>
    <w:basedOn w:val="Tabletext"/>
    <w:rsid w:val="007E0029"/>
    <w:pPr>
      <w:numPr>
        <w:numId w:val="25"/>
      </w:numPr>
      <w:ind w:left="216" w:hanging="216"/>
    </w:pPr>
  </w:style>
  <w:style w:type="paragraph" w:customStyle="1" w:styleId="Tablehead2">
    <w:name w:val="Tablehead2"/>
    <w:basedOn w:val="Tablehead1"/>
    <w:rsid w:val="00C55D0A"/>
    <w:rPr>
      <w:color w:val="002776"/>
    </w:rPr>
  </w:style>
  <w:style w:type="paragraph" w:customStyle="1" w:styleId="Instructions">
    <w:name w:val="Instructions"/>
    <w:basedOn w:val="Bodycopy"/>
    <w:next w:val="Bodycopy"/>
    <w:link w:val="InstructionsChar"/>
    <w:rsid w:val="00C55D0A"/>
    <w:pPr>
      <w:spacing w:after="360"/>
    </w:pPr>
    <w:rPr>
      <w:color w:val="0000FF"/>
    </w:rPr>
  </w:style>
  <w:style w:type="paragraph" w:styleId="BodyText">
    <w:name w:val="Body Text"/>
    <w:basedOn w:val="Normal"/>
    <w:link w:val="BodyTextChar"/>
    <w:rsid w:val="00032D40"/>
    <w:pPr>
      <w:spacing w:after="120"/>
    </w:pPr>
    <w:rPr>
      <w:rFonts w:ascii="Verdana" w:hAnsi="Verdana"/>
    </w:rPr>
  </w:style>
  <w:style w:type="character" w:customStyle="1" w:styleId="BodyTextChar">
    <w:name w:val="Body Text Char"/>
    <w:basedOn w:val="DefaultParagraphFont"/>
    <w:link w:val="BodyText"/>
    <w:rsid w:val="00032D40"/>
    <w:rPr>
      <w:rFonts w:ascii="Verdana" w:hAnsi="Verdana"/>
    </w:rPr>
  </w:style>
  <w:style w:type="paragraph" w:customStyle="1" w:styleId="DeliverableName">
    <w:name w:val="Deliverable Name"/>
    <w:basedOn w:val="Projectname"/>
    <w:rsid w:val="009D6BA1"/>
    <w:pPr>
      <w:spacing w:before="240"/>
    </w:pPr>
    <w:rPr>
      <w:color w:val="002776"/>
    </w:rPr>
  </w:style>
  <w:style w:type="paragraph" w:customStyle="1" w:styleId="Version">
    <w:name w:val="Version"/>
    <w:basedOn w:val="DeliverableName"/>
    <w:rsid w:val="009D6BA1"/>
    <w:pPr>
      <w:spacing w:before="960"/>
    </w:pPr>
    <w:rPr>
      <w:sz w:val="40"/>
    </w:rPr>
  </w:style>
  <w:style w:type="paragraph" w:customStyle="1" w:styleId="tablebullet2">
    <w:name w:val="tablebullet2"/>
    <w:basedOn w:val="Tablebullet"/>
    <w:qFormat/>
    <w:rsid w:val="00A65D6A"/>
    <w:pPr>
      <w:numPr>
        <w:ilvl w:val="1"/>
      </w:numPr>
      <w:ind w:left="408" w:hanging="180"/>
    </w:pPr>
  </w:style>
  <w:style w:type="paragraph" w:customStyle="1" w:styleId="tablecaption">
    <w:name w:val="tablecaption"/>
    <w:basedOn w:val="TableNumber"/>
    <w:rsid w:val="008B4276"/>
  </w:style>
  <w:style w:type="paragraph" w:customStyle="1" w:styleId="figurecaption0">
    <w:name w:val="figurecaption"/>
    <w:basedOn w:val="Bodycopy"/>
    <w:rsid w:val="001F2794"/>
    <w:pPr>
      <w:jc w:val="center"/>
    </w:pPr>
    <w:rPr>
      <w:b/>
      <w:sz w:val="18"/>
      <w:szCs w:val="18"/>
    </w:rPr>
  </w:style>
  <w:style w:type="character" w:customStyle="1" w:styleId="InstructionsChar">
    <w:name w:val="Instructions Char"/>
    <w:basedOn w:val="DefaultParagraphFont"/>
    <w:link w:val="Instructions"/>
    <w:rsid w:val="00FA6620"/>
    <w:rPr>
      <w:rFonts w:ascii="Arial" w:eastAsia="Times" w:hAnsi="Arial"/>
      <w:color w:val="0000FF"/>
      <w:lang w:val="en-GB"/>
    </w:rPr>
  </w:style>
  <w:style w:type="character" w:styleId="CommentReference">
    <w:name w:val="annotation reference"/>
    <w:basedOn w:val="DefaultParagraphFont"/>
    <w:rsid w:val="001B2CC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2CCE"/>
  </w:style>
  <w:style w:type="character" w:customStyle="1" w:styleId="CommentTextChar">
    <w:name w:val="Comment Text Char"/>
    <w:basedOn w:val="DefaultParagraphFont"/>
    <w:link w:val="CommentText"/>
    <w:rsid w:val="001B2CC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1B2C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2CCE"/>
    <w:rPr>
      <w:rFonts w:ascii="Arial" w:hAnsi="Arial"/>
      <w:b/>
      <w:bCs/>
    </w:rPr>
  </w:style>
  <w:style w:type="character" w:customStyle="1" w:styleId="Heading4Char">
    <w:name w:val="Heading 4 Char"/>
    <w:basedOn w:val="DefaultParagraphFont"/>
    <w:link w:val="Heading4"/>
    <w:rsid w:val="00FA4283"/>
    <w:rPr>
      <w:rFonts w:ascii="Arial" w:hAnsi="Arial"/>
      <w:i/>
      <w:szCs w:val="18"/>
    </w:rPr>
  </w:style>
  <w:style w:type="paragraph" w:styleId="ListParagraph">
    <w:name w:val="List Paragraph"/>
    <w:basedOn w:val="Normal"/>
    <w:uiPriority w:val="34"/>
    <w:qFormat/>
    <w:rsid w:val="00FB6AE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MediumShading2-Accent2">
    <w:name w:val="Medium Shading 2 Accent 2"/>
    <w:basedOn w:val="TableNormal"/>
    <w:uiPriority w:val="64"/>
    <w:rsid w:val="002C3C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yle2">
    <w:name w:val="Style2"/>
    <w:basedOn w:val="TableNormal"/>
    <w:uiPriority w:val="99"/>
    <w:rsid w:val="00D82F18"/>
    <w:tblPr/>
    <w:tcPr>
      <w:shd w:val="clear" w:color="auto" w:fill="00B0F0"/>
    </w:tcPr>
  </w:style>
  <w:style w:type="table" w:customStyle="1" w:styleId="BiogenTemplateTable">
    <w:name w:val="Biogen Template Table"/>
    <w:basedOn w:val="TableNormal"/>
    <w:uiPriority w:val="99"/>
    <w:rsid w:val="004D195B"/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cPr>
        <w:shd w:val="clear" w:color="auto" w:fill="4F81BD" w:themeFill="accent1"/>
      </w:tcPr>
    </w:tblStylePr>
  </w:style>
  <w:style w:type="paragraph" w:styleId="Revision">
    <w:name w:val="Revision"/>
    <w:hidden/>
    <w:uiPriority w:val="99"/>
    <w:semiHidden/>
    <w:rsid w:val="00A64BEB"/>
    <w:rPr>
      <w:rFonts w:ascii="Arial" w:hAnsi="Arial"/>
    </w:rPr>
  </w:style>
  <w:style w:type="paragraph" w:customStyle="1" w:styleId="TableText0">
    <w:name w:val="Table Text"/>
    <w:basedOn w:val="Normal"/>
    <w:link w:val="TableTextChar"/>
    <w:qFormat/>
    <w:rsid w:val="006B6F52"/>
    <w:pPr>
      <w:keepLines/>
    </w:pPr>
    <w:rPr>
      <w:rFonts w:ascii="Times New Roman" w:hAnsi="Times New Roman"/>
      <w:sz w:val="16"/>
      <w:szCs w:val="24"/>
    </w:rPr>
  </w:style>
  <w:style w:type="character" w:customStyle="1" w:styleId="TableTextChar">
    <w:name w:val="Table Text Char"/>
    <w:basedOn w:val="DefaultParagraphFont"/>
    <w:link w:val="TableText0"/>
    <w:locked/>
    <w:rsid w:val="006B6F52"/>
    <w:rPr>
      <w:sz w:val="16"/>
      <w:szCs w:val="24"/>
    </w:rPr>
  </w:style>
  <w:style w:type="paragraph" w:customStyle="1" w:styleId="TableHeader">
    <w:name w:val="Table Header"/>
    <w:basedOn w:val="TableText0"/>
    <w:rsid w:val="006B6F52"/>
    <w:pPr>
      <w:keepNext/>
    </w:pPr>
    <w:rPr>
      <w:rFonts w:ascii="Arial" w:hAnsi="Arial"/>
      <w:b/>
      <w:color w:val="FFFFF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309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Microsoft_Word_97_-_2003_Document.doc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nzone\AppData\Roaming\Microsoft\Templates\Tem_MSWord_PI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391B2-F4DA-4B91-BC89-6631AAEF0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Tem_MSWord_PIM.dot</Template>
  <TotalTime>1</TotalTime>
  <Pages>5</Pages>
  <Words>277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Document Control</vt:lpstr>
      <vt:lpstr>    Change Record</vt:lpstr>
      <vt:lpstr>    Review Log</vt:lpstr>
      <vt:lpstr>Technical Release Updates</vt:lpstr>
      <vt:lpstr>    Impacting Oracle EBS changes between 12.2.5 and R12.2.8</vt:lpstr>
      <vt:lpstr>    Changes done for Solution Merge3</vt:lpstr>
      <vt:lpstr>Open and Closed Issues</vt:lpstr>
      <vt:lpstr>    Open Issues</vt:lpstr>
      <vt:lpstr>    Closed Issues</vt:lpstr>
    </vt:vector>
  </TitlesOfParts>
  <Company>Deloitte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pagupta@deloitte.com</dc:creator>
  <cp:lastModifiedBy>Jafer Magar (Contractor)</cp:lastModifiedBy>
  <cp:revision>2</cp:revision>
  <cp:lastPrinted>2010-07-08T16:46:00Z</cp:lastPrinted>
  <dcterms:created xsi:type="dcterms:W3CDTF">2019-10-10T08:52:00Z</dcterms:created>
  <dcterms:modified xsi:type="dcterms:W3CDTF">2019-10-10T08:52:00Z</dcterms:modified>
</cp:coreProperties>
</file>